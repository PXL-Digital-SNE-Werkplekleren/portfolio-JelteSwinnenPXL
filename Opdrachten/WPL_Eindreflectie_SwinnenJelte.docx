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63"/>
        <w:gridCol w:w="6799"/>
      </w:tblGrid>
      <w:tr w:rsidR="00806801" w14:paraId="0F45C177" w14:textId="77777777">
        <w:tc>
          <w:tcPr>
            <w:tcW w:w="2263" w:type="dxa"/>
          </w:tcPr>
          <w:p w14:paraId="51378C58" w14:textId="77777777" w:rsidR="00806801" w:rsidRPr="00727480" w:rsidRDefault="00806801">
            <w:pPr>
              <w:rPr>
                <w:rFonts w:cstheme="minorHAnsi"/>
                <w:b/>
              </w:rPr>
            </w:pPr>
            <w:r w:rsidRPr="00727480">
              <w:rPr>
                <w:rFonts w:cstheme="minorHAnsi"/>
                <w:b/>
              </w:rPr>
              <w:t>Naam en voornaam</w:t>
            </w:r>
          </w:p>
        </w:tc>
        <w:tc>
          <w:tcPr>
            <w:tcW w:w="6799" w:type="dxa"/>
          </w:tcPr>
          <w:p w14:paraId="5B0FFC0F" w14:textId="52C3B9B1" w:rsidR="00806801" w:rsidRPr="00727480" w:rsidRDefault="00231D0E">
            <w:pPr>
              <w:rPr>
                <w:rFonts w:cstheme="minorHAnsi"/>
              </w:rPr>
            </w:pPr>
            <w:r>
              <w:rPr>
                <w:rFonts w:cstheme="minorHAnsi"/>
              </w:rPr>
              <w:t>Swinnen Jelte</w:t>
            </w:r>
          </w:p>
        </w:tc>
      </w:tr>
      <w:tr w:rsidR="00806801" w14:paraId="17BF124A" w14:textId="77777777">
        <w:tc>
          <w:tcPr>
            <w:tcW w:w="2263" w:type="dxa"/>
          </w:tcPr>
          <w:p w14:paraId="021BA8EF" w14:textId="77777777" w:rsidR="00806801" w:rsidRPr="00727480" w:rsidRDefault="00806801">
            <w:pPr>
              <w:rPr>
                <w:rFonts w:cstheme="minorHAnsi"/>
                <w:b/>
              </w:rPr>
            </w:pPr>
            <w:r w:rsidRPr="00727480">
              <w:rPr>
                <w:rFonts w:cstheme="minorHAnsi"/>
                <w:b/>
              </w:rPr>
              <w:t>Klas</w:t>
            </w:r>
          </w:p>
        </w:tc>
        <w:tc>
          <w:tcPr>
            <w:tcW w:w="6799" w:type="dxa"/>
          </w:tcPr>
          <w:p w14:paraId="7A2C7CDD" w14:textId="2AD24445" w:rsidR="00806801" w:rsidRPr="00727480" w:rsidRDefault="00231D0E">
            <w:pPr>
              <w:rPr>
                <w:rFonts w:cstheme="minorHAnsi"/>
              </w:rPr>
            </w:pPr>
            <w:r>
              <w:rPr>
                <w:rFonts w:cstheme="minorHAnsi"/>
              </w:rPr>
              <w:t>2SNEa</w:t>
            </w:r>
          </w:p>
        </w:tc>
      </w:tr>
      <w:tr w:rsidR="00806801" w:rsidRPr="00E04BEE" w14:paraId="0A8FECE0" w14:textId="77777777">
        <w:tc>
          <w:tcPr>
            <w:tcW w:w="2263" w:type="dxa"/>
          </w:tcPr>
          <w:p w14:paraId="182D6FEF" w14:textId="77777777" w:rsidR="00806801" w:rsidRPr="00727480" w:rsidRDefault="00806801">
            <w:pPr>
              <w:rPr>
                <w:rFonts w:cstheme="minorHAnsi"/>
                <w:b/>
              </w:rPr>
            </w:pPr>
            <w:r w:rsidRPr="00727480">
              <w:rPr>
                <w:rFonts w:cstheme="minorHAnsi"/>
                <w:b/>
              </w:rPr>
              <w:t>Bedrijf WPL</w:t>
            </w:r>
          </w:p>
        </w:tc>
        <w:tc>
          <w:tcPr>
            <w:tcW w:w="6799" w:type="dxa"/>
          </w:tcPr>
          <w:p w14:paraId="222BEF81" w14:textId="022AE7DC" w:rsidR="00806801" w:rsidRPr="00E04BEE" w:rsidRDefault="00A34A6F">
            <w:pPr>
              <w:rPr>
                <w:rFonts w:cstheme="minorHAnsi"/>
                <w:lang w:val="en-US"/>
              </w:rPr>
            </w:pPr>
            <w:r w:rsidRPr="00E04BEE">
              <w:rPr>
                <w:rFonts w:cstheme="minorHAnsi"/>
                <w:lang w:val="en-US"/>
              </w:rPr>
              <w:t>Business Network System (BNS HybrIT)</w:t>
            </w:r>
          </w:p>
        </w:tc>
      </w:tr>
      <w:tr w:rsidR="009D4AFB" w14:paraId="4F5F28BD" w14:textId="77777777">
        <w:tc>
          <w:tcPr>
            <w:tcW w:w="2263" w:type="dxa"/>
          </w:tcPr>
          <w:p w14:paraId="0BEBF2AD" w14:textId="69A070F9" w:rsidR="009D4AFB" w:rsidRPr="00727480" w:rsidRDefault="009D4AFB">
            <w:pPr>
              <w:rPr>
                <w:rFonts w:cstheme="minorHAnsi"/>
                <w:b/>
              </w:rPr>
            </w:pPr>
            <w:r>
              <w:rPr>
                <w:rFonts w:cstheme="minorHAnsi"/>
                <w:b/>
              </w:rPr>
              <w:t>Werkplekcoach</w:t>
            </w:r>
          </w:p>
        </w:tc>
        <w:tc>
          <w:tcPr>
            <w:tcW w:w="6799" w:type="dxa"/>
          </w:tcPr>
          <w:p w14:paraId="75C98779" w14:textId="6E71C818" w:rsidR="009D4AFB" w:rsidRPr="00727480" w:rsidRDefault="00A34A6F">
            <w:pPr>
              <w:rPr>
                <w:rFonts w:cstheme="minorHAnsi"/>
              </w:rPr>
            </w:pPr>
            <w:r>
              <w:rPr>
                <w:rFonts w:cstheme="minorHAnsi"/>
              </w:rPr>
              <w:t>Ferdi Hoobergs</w:t>
            </w:r>
          </w:p>
        </w:tc>
      </w:tr>
      <w:tr w:rsidR="00806801" w14:paraId="4ECECBBF" w14:textId="77777777">
        <w:tc>
          <w:tcPr>
            <w:tcW w:w="2263" w:type="dxa"/>
          </w:tcPr>
          <w:p w14:paraId="4E7F0C04" w14:textId="77777777" w:rsidR="00806801" w:rsidRPr="00727480" w:rsidRDefault="00806801">
            <w:pPr>
              <w:rPr>
                <w:rFonts w:cstheme="minorHAnsi"/>
                <w:b/>
              </w:rPr>
            </w:pPr>
            <w:r w:rsidRPr="00727480">
              <w:rPr>
                <w:rFonts w:cstheme="minorHAnsi"/>
                <w:b/>
              </w:rPr>
              <w:t>Leercoach</w:t>
            </w:r>
          </w:p>
        </w:tc>
        <w:tc>
          <w:tcPr>
            <w:tcW w:w="6799" w:type="dxa"/>
          </w:tcPr>
          <w:p w14:paraId="7AFCC998" w14:textId="0F417201" w:rsidR="00806801" w:rsidRPr="00727480" w:rsidRDefault="00A34A6F">
            <w:pPr>
              <w:rPr>
                <w:rFonts w:cstheme="minorHAnsi"/>
              </w:rPr>
            </w:pPr>
            <w:r>
              <w:rPr>
                <w:rFonts w:cstheme="minorHAnsi"/>
              </w:rPr>
              <w:t>Chris Noelmans</w:t>
            </w:r>
          </w:p>
        </w:tc>
      </w:tr>
    </w:tbl>
    <w:p w14:paraId="32C26473" w14:textId="6F95844E" w:rsidR="00B24847" w:rsidRDefault="00B24847" w:rsidP="00B24847">
      <w:pPr>
        <w:pStyle w:val="Heading1"/>
      </w:pPr>
      <w:r>
        <w:t>WPL</w:t>
      </w:r>
      <w:r w:rsidR="00154DB8">
        <w:t>(3-)</w:t>
      </w:r>
      <w:r>
        <w:t xml:space="preserve">4 - Intervisie </w:t>
      </w:r>
    </w:p>
    <w:p w14:paraId="4FB49A56" w14:textId="77777777" w:rsidR="00B24847" w:rsidRDefault="00B24847" w:rsidP="00792FAA">
      <w:pPr>
        <w:pStyle w:val="Default"/>
        <w:rPr>
          <w:rFonts w:asciiTheme="minorHAnsi" w:hAnsiTheme="minorHAnsi" w:cstheme="minorHAnsi"/>
          <w:sz w:val="22"/>
          <w:szCs w:val="22"/>
        </w:rPr>
      </w:pPr>
    </w:p>
    <w:p w14:paraId="08953D3F" w14:textId="1B8C9C52" w:rsidR="00A81750" w:rsidRPr="00036E73" w:rsidRDefault="005378B3" w:rsidP="005378B3">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de groei die je hebt doorgemaakt.</w:t>
      </w:r>
    </w:p>
    <w:p w14:paraId="42F42E5D" w14:textId="2CA38698" w:rsidR="005378B3" w:rsidRDefault="005378B3" w:rsidP="005378B3">
      <w:pPr>
        <w:pStyle w:val="Default"/>
        <w:ind w:left="720"/>
        <w:rPr>
          <w:rFonts w:asciiTheme="minorHAnsi" w:hAnsiTheme="minorHAnsi" w:cstheme="minorHAnsi"/>
          <w:sz w:val="22"/>
          <w:szCs w:val="22"/>
        </w:rPr>
      </w:pPr>
    </w:p>
    <w:p w14:paraId="466B64FA" w14:textId="44B8B36F" w:rsidR="00841CE4" w:rsidRPr="00841CE4" w:rsidRDefault="005378B3" w:rsidP="00505D06">
      <w:pPr>
        <w:pStyle w:val="Default"/>
        <w:numPr>
          <w:ilvl w:val="0"/>
          <w:numId w:val="38"/>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Komt </w:t>
      </w:r>
      <w:r w:rsidRPr="00C15801">
        <w:rPr>
          <w:rFonts w:asciiTheme="minorHAnsi" w:hAnsiTheme="minorHAnsi" w:cstheme="minorBidi"/>
          <w:i/>
          <w:iCs/>
          <w:color w:val="0070C0"/>
          <w:sz w:val="22"/>
          <w:szCs w:val="22"/>
          <w:u w:val="single"/>
        </w:rPr>
        <w:t>de invulling van je werkplekleren</w:t>
      </w:r>
      <w:r w:rsidRPr="00C15801">
        <w:rPr>
          <w:rFonts w:asciiTheme="minorHAnsi" w:hAnsiTheme="minorHAnsi" w:cstheme="minorBidi"/>
          <w:i/>
          <w:iCs/>
          <w:color w:val="0070C0"/>
          <w:sz w:val="22"/>
          <w:szCs w:val="22"/>
        </w:rPr>
        <w:t xml:space="preserve"> overeen met de verwachtingen die je bij de start had</w:t>
      </w:r>
      <w:r w:rsidR="00921244" w:rsidRPr="00C15801">
        <w:rPr>
          <w:rFonts w:asciiTheme="minorHAnsi" w:hAnsiTheme="minorHAnsi" w:cstheme="minorBidi"/>
          <w:i/>
          <w:iCs/>
          <w:color w:val="0070C0"/>
          <w:sz w:val="22"/>
          <w:szCs w:val="22"/>
        </w:rPr>
        <w:t>?  Wat komt er overeen en wat bleek anders in de praktijk?</w:t>
      </w:r>
    </w:p>
    <w:p w14:paraId="34E68237" w14:textId="789F04EC" w:rsidR="00841CE4" w:rsidRDefault="00B203D1" w:rsidP="00841CE4">
      <w:pPr>
        <w:pStyle w:val="Default"/>
        <w:ind w:left="1068"/>
        <w:rPr>
          <w:rFonts w:asciiTheme="minorHAnsi" w:eastAsiaTheme="minorEastAsia" w:hAnsiTheme="minorHAnsi" w:cstheme="minorBidi"/>
          <w:color w:val="auto"/>
          <w:sz w:val="22"/>
          <w:szCs w:val="22"/>
        </w:rPr>
      </w:pPr>
      <w:r w:rsidRPr="00B203D1">
        <w:rPr>
          <w:rFonts w:asciiTheme="minorHAnsi" w:eastAsiaTheme="minorEastAsia" w:hAnsiTheme="minorHAnsi" w:cstheme="minorBidi"/>
          <w:color w:val="auto"/>
          <w:sz w:val="22"/>
          <w:szCs w:val="22"/>
        </w:rPr>
        <w:t>Voor een groot deel wel. Ik had verwacht dat ik veel praktijkervaring zou opdoen, en dat is ook zo. Wat ik niet had verwacht, was dat ik in het begin vaak te weinig uitdagende taken kreeg. Dat zorgde ervoor dat ik soms zonder werk zat. Gelukkig is dat verbeterd nadat ik dit heb aangekaart tijdens het driehoeksgesprek en zelf initiatief ben beginnen nemen.</w:t>
      </w:r>
    </w:p>
    <w:p w14:paraId="7D55A349" w14:textId="77777777" w:rsidR="00B203D1" w:rsidRPr="00C15801" w:rsidRDefault="00B203D1" w:rsidP="00841CE4">
      <w:pPr>
        <w:pStyle w:val="Default"/>
        <w:ind w:left="1068"/>
        <w:rPr>
          <w:rFonts w:asciiTheme="minorHAnsi" w:eastAsiaTheme="minorEastAsia" w:hAnsiTheme="minorHAnsi" w:cstheme="minorBidi"/>
          <w:color w:val="auto"/>
          <w:sz w:val="22"/>
          <w:szCs w:val="22"/>
        </w:rPr>
      </w:pPr>
    </w:p>
    <w:p w14:paraId="4963640C" w14:textId="02521FFC" w:rsidR="00921244" w:rsidRPr="00841CE4" w:rsidRDefault="005378B3" w:rsidP="00505D06">
      <w:pPr>
        <w:pStyle w:val="Default"/>
        <w:numPr>
          <w:ilvl w:val="0"/>
          <w:numId w:val="37"/>
        </w:numPr>
        <w:rPr>
          <w:rFonts w:asciiTheme="minorHAnsi" w:eastAsiaTheme="minorEastAsia" w:hAnsiTheme="minorHAnsi" w:cstheme="minorBidi"/>
          <w:i/>
          <w:iCs/>
          <w:color w:val="0070C0"/>
          <w:sz w:val="22"/>
          <w:szCs w:val="22"/>
        </w:rPr>
      </w:pPr>
      <w:r w:rsidRPr="00C15801">
        <w:rPr>
          <w:rFonts w:asciiTheme="minorHAnsi" w:hAnsiTheme="minorHAnsi" w:cstheme="minorBidi"/>
          <w:i/>
          <w:iCs/>
          <w:color w:val="0070C0"/>
          <w:sz w:val="22"/>
          <w:szCs w:val="22"/>
        </w:rPr>
        <w:t xml:space="preserve">Welke voornaamste </w:t>
      </w:r>
      <w:r w:rsidRPr="00C15801">
        <w:rPr>
          <w:rFonts w:asciiTheme="minorHAnsi" w:hAnsiTheme="minorHAnsi" w:cstheme="minorBidi"/>
          <w:i/>
          <w:iCs/>
          <w:color w:val="0070C0"/>
          <w:sz w:val="22"/>
          <w:szCs w:val="22"/>
          <w:u w:val="single"/>
        </w:rPr>
        <w:t>uitdagingen</w:t>
      </w:r>
      <w:r w:rsidRPr="00C15801">
        <w:rPr>
          <w:rFonts w:asciiTheme="minorHAnsi" w:hAnsiTheme="minorHAnsi" w:cstheme="minorBidi"/>
          <w:i/>
          <w:iCs/>
          <w:color w:val="0070C0"/>
          <w:sz w:val="22"/>
          <w:szCs w:val="22"/>
        </w:rPr>
        <w:t xml:space="preserve"> </w:t>
      </w:r>
      <w:r w:rsidR="009B141C">
        <w:rPr>
          <w:rFonts w:asciiTheme="minorHAnsi" w:hAnsiTheme="minorHAnsi" w:cstheme="minorBidi"/>
          <w:i/>
          <w:iCs/>
          <w:color w:val="0070C0"/>
          <w:sz w:val="22"/>
          <w:szCs w:val="22"/>
        </w:rPr>
        <w:t>heb je</w:t>
      </w:r>
      <w:r w:rsidRPr="00C15801">
        <w:rPr>
          <w:rFonts w:asciiTheme="minorHAnsi" w:hAnsiTheme="minorHAnsi" w:cstheme="minorBidi"/>
          <w:i/>
          <w:iCs/>
          <w:color w:val="0070C0"/>
          <w:sz w:val="22"/>
          <w:szCs w:val="22"/>
        </w:rPr>
        <w:t xml:space="preserve"> overwonnen?</w:t>
      </w:r>
    </w:p>
    <w:p w14:paraId="1166F56F" w14:textId="1515C80F" w:rsidR="00841CE4" w:rsidRDefault="006B2D76" w:rsidP="00841CE4">
      <w:pPr>
        <w:pStyle w:val="Default"/>
        <w:ind w:left="1068"/>
        <w:rPr>
          <w:rFonts w:asciiTheme="minorHAnsi" w:eastAsiaTheme="minorEastAsia" w:hAnsiTheme="minorHAnsi" w:cstheme="minorBidi"/>
          <w:color w:val="auto"/>
          <w:sz w:val="22"/>
          <w:szCs w:val="22"/>
        </w:rPr>
      </w:pPr>
      <w:r w:rsidRPr="006B2D76">
        <w:rPr>
          <w:rFonts w:asciiTheme="minorHAnsi" w:eastAsiaTheme="minorEastAsia" w:hAnsiTheme="minorHAnsi" w:cstheme="minorBidi"/>
          <w:color w:val="auto"/>
          <w:sz w:val="22"/>
          <w:szCs w:val="22"/>
        </w:rPr>
        <w:t>Een van de grootste uitdagingen</w:t>
      </w:r>
      <w:r w:rsidR="00E04BEE">
        <w:rPr>
          <w:rFonts w:asciiTheme="minorHAnsi" w:eastAsiaTheme="minorEastAsia" w:hAnsiTheme="minorHAnsi" w:cstheme="minorBidi"/>
          <w:color w:val="auto"/>
          <w:sz w:val="22"/>
          <w:szCs w:val="22"/>
        </w:rPr>
        <w:t xml:space="preserve"> in het begin</w:t>
      </w:r>
      <w:r w:rsidRPr="006B2D76">
        <w:rPr>
          <w:rFonts w:asciiTheme="minorHAnsi" w:eastAsiaTheme="minorEastAsia" w:hAnsiTheme="minorHAnsi" w:cstheme="minorBidi"/>
          <w:color w:val="auto"/>
          <w:sz w:val="22"/>
          <w:szCs w:val="22"/>
        </w:rPr>
        <w:t xml:space="preserve"> was het gebrek aan opdrachten. Door dit bespreekbaar te maken en zelf actief op zoek te gaan naar taken, krijg ik nu opdrachten die beter aansluiten bij mijn leerdoelen. </w:t>
      </w:r>
    </w:p>
    <w:p w14:paraId="4657B8F2" w14:textId="77777777" w:rsidR="006B2D76" w:rsidRPr="00A023D0" w:rsidRDefault="006B2D76" w:rsidP="00841CE4">
      <w:pPr>
        <w:pStyle w:val="Default"/>
        <w:ind w:left="1068"/>
        <w:rPr>
          <w:rFonts w:asciiTheme="minorHAnsi" w:eastAsiaTheme="minorEastAsia" w:hAnsiTheme="minorHAnsi" w:cstheme="minorBidi"/>
          <w:i/>
          <w:iCs/>
          <w:color w:val="0070C0"/>
          <w:sz w:val="22"/>
          <w:szCs w:val="22"/>
        </w:rPr>
      </w:pPr>
    </w:p>
    <w:p w14:paraId="6041CCB2" w14:textId="23DB1F2D" w:rsidR="12ABB35D" w:rsidRPr="00ED36E8" w:rsidRDefault="00ED36E8" w:rsidP="00505D06">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w:t>
      </w:r>
      <w:r w:rsidR="00BF0173">
        <w:rPr>
          <w:rFonts w:asciiTheme="minorHAnsi" w:hAnsiTheme="minorHAnsi" w:cstheme="minorBidi"/>
          <w:i/>
          <w:iCs/>
          <w:color w:val="0070C0"/>
          <w:sz w:val="22"/>
          <w:szCs w:val="22"/>
        </w:rPr>
        <w:t xml:space="preserve"> op het vlak van technische skills.</w:t>
      </w:r>
    </w:p>
    <w:p w14:paraId="72C68347" w14:textId="3176ACDB" w:rsidR="00ED36E8" w:rsidRDefault="000815FC" w:rsidP="00841CE4">
      <w:pPr>
        <w:pStyle w:val="Default"/>
        <w:ind w:left="1068"/>
        <w:rPr>
          <w:rFonts w:asciiTheme="minorHAnsi" w:eastAsiaTheme="minorEastAsia" w:hAnsiTheme="minorHAnsi" w:cstheme="minorBidi"/>
          <w:color w:val="auto"/>
          <w:sz w:val="22"/>
          <w:szCs w:val="22"/>
        </w:rPr>
      </w:pPr>
      <w:r w:rsidRPr="000815FC">
        <w:rPr>
          <w:rFonts w:asciiTheme="minorHAnsi" w:eastAsiaTheme="minorEastAsia" w:hAnsiTheme="minorHAnsi" w:cstheme="minorBidi"/>
          <w:color w:val="auto"/>
          <w:sz w:val="22"/>
          <w:szCs w:val="22"/>
        </w:rPr>
        <w:t xml:space="preserve">Ik heb veel bijgeleerd over </w:t>
      </w:r>
      <w:r w:rsidR="008832B2">
        <w:rPr>
          <w:rFonts w:asciiTheme="minorHAnsi" w:eastAsiaTheme="minorEastAsia" w:hAnsiTheme="minorHAnsi" w:cstheme="minorBidi"/>
          <w:color w:val="auto"/>
          <w:sz w:val="22"/>
          <w:szCs w:val="22"/>
        </w:rPr>
        <w:t>Security</w:t>
      </w:r>
      <w:r w:rsidR="00330C05">
        <w:rPr>
          <w:rFonts w:asciiTheme="minorHAnsi" w:eastAsiaTheme="minorEastAsia" w:hAnsiTheme="minorHAnsi" w:cstheme="minorBidi"/>
          <w:color w:val="auto"/>
          <w:sz w:val="22"/>
          <w:szCs w:val="22"/>
        </w:rPr>
        <w:t xml:space="preserve"> </w:t>
      </w:r>
      <w:r w:rsidR="00AB316B">
        <w:rPr>
          <w:rFonts w:asciiTheme="minorHAnsi" w:eastAsiaTheme="minorEastAsia" w:hAnsiTheme="minorHAnsi" w:cstheme="minorBidi"/>
          <w:color w:val="auto"/>
          <w:sz w:val="22"/>
          <w:szCs w:val="22"/>
        </w:rPr>
        <w:t>door een project over het beveiligen van een bedrijf</w:t>
      </w:r>
      <w:r w:rsidR="00831069">
        <w:rPr>
          <w:rFonts w:asciiTheme="minorHAnsi" w:eastAsiaTheme="minorEastAsia" w:hAnsiTheme="minorHAnsi" w:cstheme="minorBidi"/>
          <w:color w:val="auto"/>
          <w:sz w:val="22"/>
          <w:szCs w:val="22"/>
        </w:rPr>
        <w:t xml:space="preserve"> en </w:t>
      </w:r>
      <w:r w:rsidR="008568E2">
        <w:rPr>
          <w:rFonts w:asciiTheme="minorHAnsi" w:eastAsiaTheme="minorEastAsia" w:hAnsiTheme="minorHAnsi" w:cstheme="minorBidi"/>
          <w:color w:val="auto"/>
          <w:sz w:val="22"/>
          <w:szCs w:val="22"/>
        </w:rPr>
        <w:t>file recovery</w:t>
      </w:r>
      <w:r w:rsidR="00AB316B">
        <w:rPr>
          <w:rFonts w:asciiTheme="minorHAnsi" w:eastAsiaTheme="minorEastAsia" w:hAnsiTheme="minorHAnsi" w:cstheme="minorBidi"/>
          <w:color w:val="auto"/>
          <w:sz w:val="22"/>
          <w:szCs w:val="22"/>
        </w:rPr>
        <w:t>.</w:t>
      </w:r>
      <w:r w:rsidR="00831069">
        <w:rPr>
          <w:rFonts w:asciiTheme="minorHAnsi" w:eastAsiaTheme="minorEastAsia" w:hAnsiTheme="minorHAnsi" w:cstheme="minorBidi"/>
          <w:color w:val="auto"/>
          <w:sz w:val="22"/>
          <w:szCs w:val="22"/>
        </w:rPr>
        <w:t xml:space="preserve"> </w:t>
      </w:r>
      <w:r w:rsidRPr="000815FC">
        <w:rPr>
          <w:rFonts w:asciiTheme="minorHAnsi" w:eastAsiaTheme="minorEastAsia" w:hAnsiTheme="minorHAnsi" w:cstheme="minorBidi"/>
          <w:color w:val="auto"/>
          <w:sz w:val="22"/>
          <w:szCs w:val="22"/>
        </w:rPr>
        <w:t xml:space="preserve">Ook het migreren van WatchGuard-firewalls en het herstellen van laptops zijn </w:t>
      </w:r>
      <w:r w:rsidR="00321EB4">
        <w:rPr>
          <w:rFonts w:asciiTheme="minorHAnsi" w:eastAsiaTheme="minorEastAsia" w:hAnsiTheme="minorHAnsi" w:cstheme="minorBidi"/>
          <w:color w:val="auto"/>
          <w:sz w:val="22"/>
          <w:szCs w:val="22"/>
        </w:rPr>
        <w:t>dingen</w:t>
      </w:r>
      <w:r w:rsidRPr="000815FC">
        <w:rPr>
          <w:rFonts w:asciiTheme="minorHAnsi" w:eastAsiaTheme="minorEastAsia" w:hAnsiTheme="minorHAnsi" w:cstheme="minorBidi"/>
          <w:color w:val="auto"/>
          <w:sz w:val="22"/>
          <w:szCs w:val="22"/>
        </w:rPr>
        <w:t xml:space="preserve"> waar ik nu veel meer vertrouwen in heb.</w:t>
      </w:r>
    </w:p>
    <w:p w14:paraId="744E3A29" w14:textId="77777777" w:rsidR="000815FC" w:rsidRDefault="000815FC" w:rsidP="00841CE4">
      <w:pPr>
        <w:pStyle w:val="Default"/>
        <w:ind w:left="1068"/>
        <w:rPr>
          <w:rFonts w:asciiTheme="minorHAnsi" w:eastAsiaTheme="minorEastAsia" w:hAnsiTheme="minorHAnsi" w:cstheme="minorBidi"/>
          <w:color w:val="auto"/>
          <w:sz w:val="22"/>
          <w:szCs w:val="22"/>
        </w:rPr>
      </w:pPr>
    </w:p>
    <w:p w14:paraId="00D8623C" w14:textId="5D90A6EF" w:rsidR="00BF0173" w:rsidRPr="00ED36E8" w:rsidRDefault="00BF0173" w:rsidP="00BF0173">
      <w:pPr>
        <w:pStyle w:val="Default"/>
        <w:numPr>
          <w:ilvl w:val="0"/>
          <w:numId w:val="36"/>
        </w:numPr>
        <w:rPr>
          <w:rFonts w:asciiTheme="minorHAnsi" w:eastAsiaTheme="minorEastAsia" w:hAnsiTheme="minorHAnsi" w:cstheme="minorBidi"/>
          <w:i/>
          <w:iCs/>
          <w:color w:val="0070C0"/>
          <w:sz w:val="22"/>
          <w:szCs w:val="22"/>
        </w:rPr>
      </w:pPr>
      <w:r>
        <w:rPr>
          <w:rFonts w:asciiTheme="minorHAnsi" w:hAnsiTheme="minorHAnsi" w:cstheme="minorBidi"/>
          <w:i/>
          <w:iCs/>
          <w:color w:val="0070C0"/>
          <w:sz w:val="22"/>
          <w:szCs w:val="22"/>
        </w:rPr>
        <w:t>Bespreek hoe je het voorbije jaar bent gegroeid dankzij werkplekleren op het vlak van soft skills.</w:t>
      </w:r>
    </w:p>
    <w:p w14:paraId="5B927CC8" w14:textId="529E2F9A" w:rsidR="00ED36E8" w:rsidRDefault="00082012" w:rsidP="00841CE4">
      <w:pPr>
        <w:pStyle w:val="Default"/>
        <w:ind w:left="1068"/>
        <w:rPr>
          <w:rFonts w:asciiTheme="minorHAnsi" w:eastAsiaTheme="minorEastAsia" w:hAnsiTheme="minorHAnsi" w:cstheme="minorBidi"/>
          <w:color w:val="auto"/>
          <w:sz w:val="22"/>
          <w:szCs w:val="22"/>
        </w:rPr>
      </w:pPr>
      <w:r w:rsidRPr="00082012">
        <w:rPr>
          <w:rFonts w:asciiTheme="minorHAnsi" w:eastAsiaTheme="minorEastAsia" w:hAnsiTheme="minorHAnsi" w:cstheme="minorBidi"/>
          <w:color w:val="auto"/>
          <w:sz w:val="22"/>
          <w:szCs w:val="22"/>
        </w:rPr>
        <w:t xml:space="preserve">Ik ben beter geworden in het vragen van hulp en </w:t>
      </w:r>
      <w:r w:rsidR="007F0BE0">
        <w:rPr>
          <w:rFonts w:asciiTheme="minorHAnsi" w:eastAsiaTheme="minorEastAsia" w:hAnsiTheme="minorHAnsi" w:cstheme="minorBidi"/>
          <w:color w:val="auto"/>
          <w:sz w:val="22"/>
          <w:szCs w:val="22"/>
        </w:rPr>
        <w:t xml:space="preserve"> het </w:t>
      </w:r>
      <w:r w:rsidRPr="00082012">
        <w:rPr>
          <w:rFonts w:asciiTheme="minorHAnsi" w:eastAsiaTheme="minorEastAsia" w:hAnsiTheme="minorHAnsi" w:cstheme="minorBidi"/>
          <w:color w:val="auto"/>
          <w:sz w:val="22"/>
          <w:szCs w:val="22"/>
        </w:rPr>
        <w:t>ontvangen van feedback. Ik durf nu sneller aan te geven wat ik nodig heb</w:t>
      </w:r>
      <w:r w:rsidR="002D182E">
        <w:rPr>
          <w:rFonts w:asciiTheme="minorHAnsi" w:eastAsiaTheme="minorEastAsia" w:hAnsiTheme="minorHAnsi" w:cstheme="minorBidi"/>
          <w:color w:val="auto"/>
          <w:sz w:val="22"/>
          <w:szCs w:val="22"/>
        </w:rPr>
        <w:t xml:space="preserve">. </w:t>
      </w:r>
      <w:r w:rsidRPr="00082012">
        <w:rPr>
          <w:rFonts w:asciiTheme="minorHAnsi" w:eastAsiaTheme="minorEastAsia" w:hAnsiTheme="minorHAnsi" w:cstheme="minorBidi"/>
          <w:color w:val="auto"/>
          <w:sz w:val="22"/>
          <w:szCs w:val="22"/>
        </w:rPr>
        <w:t xml:space="preserve">Ook het samenwerken met collega’s verloopt vlot, en ik voel me meer op mijn gemak </w:t>
      </w:r>
      <w:r w:rsidR="00F1749B">
        <w:rPr>
          <w:rFonts w:asciiTheme="minorHAnsi" w:eastAsiaTheme="minorEastAsia" w:hAnsiTheme="minorHAnsi" w:cstheme="minorBidi"/>
          <w:color w:val="auto"/>
          <w:sz w:val="22"/>
          <w:szCs w:val="22"/>
        </w:rPr>
        <w:t>op de werkplek.</w:t>
      </w:r>
    </w:p>
    <w:p w14:paraId="7CC69EDD" w14:textId="70244EDB" w:rsidR="12ABB35D" w:rsidRDefault="12ABB35D" w:rsidP="00841CE4">
      <w:pPr>
        <w:pStyle w:val="Default"/>
        <w:rPr>
          <w:rFonts w:eastAsia="Calibri"/>
          <w:color w:val="000000" w:themeColor="text2"/>
        </w:rPr>
      </w:pPr>
    </w:p>
    <w:p w14:paraId="7CE7471E" w14:textId="4B1AE0AA" w:rsidR="00036E73" w:rsidRPr="00A023D0" w:rsidRDefault="005378B3" w:rsidP="00A023D0">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je opleiding</w:t>
      </w:r>
    </w:p>
    <w:p w14:paraId="11E481D3" w14:textId="650E7959" w:rsidR="00D22F81" w:rsidRDefault="00036E73" w:rsidP="00505D06">
      <w:pPr>
        <w:pStyle w:val="Default"/>
        <w:numPr>
          <w:ilvl w:val="0"/>
          <w:numId w:val="34"/>
        </w:numPr>
        <w:rPr>
          <w:rFonts w:asciiTheme="minorHAnsi" w:hAnsiTheme="minorHAnsi" w:cstheme="minorBidi"/>
          <w:i/>
          <w:iCs/>
          <w:color w:val="0070C0"/>
          <w:sz w:val="22"/>
          <w:szCs w:val="22"/>
        </w:rPr>
      </w:pPr>
      <w:r w:rsidRPr="00C15801">
        <w:rPr>
          <w:rFonts w:asciiTheme="minorHAnsi" w:hAnsiTheme="minorHAnsi" w:cstheme="minorBidi"/>
          <w:i/>
          <w:iCs/>
          <w:color w:val="0070C0"/>
          <w:sz w:val="22"/>
          <w:szCs w:val="22"/>
        </w:rPr>
        <w:t xml:space="preserve">Welke </w:t>
      </w:r>
      <w:r w:rsidR="00BF0173">
        <w:rPr>
          <w:rFonts w:asciiTheme="minorHAnsi" w:hAnsiTheme="minorHAnsi" w:cstheme="minorBidi"/>
          <w:i/>
          <w:iCs/>
          <w:color w:val="0070C0"/>
          <w:sz w:val="22"/>
          <w:szCs w:val="22"/>
          <w:u w:val="single"/>
        </w:rPr>
        <w:t>zaken die je geleerd hebt tijdens je graduaatsopleiding</w:t>
      </w:r>
      <w:r w:rsidR="20B69106" w:rsidRPr="00C15801">
        <w:rPr>
          <w:rFonts w:asciiTheme="minorHAnsi" w:hAnsiTheme="minorHAnsi" w:cstheme="minorBidi"/>
          <w:i/>
          <w:iCs/>
          <w:color w:val="0070C0"/>
          <w:sz w:val="22"/>
          <w:szCs w:val="22"/>
        </w:rPr>
        <w:t xml:space="preserve"> heb je toegepast</w:t>
      </w:r>
      <w:r w:rsidR="70E9AB46" w:rsidRPr="00C15801">
        <w:rPr>
          <w:rFonts w:asciiTheme="minorHAnsi" w:hAnsiTheme="minorHAnsi" w:cstheme="minorBidi"/>
          <w:i/>
          <w:iCs/>
          <w:color w:val="0070C0"/>
          <w:sz w:val="22"/>
          <w:szCs w:val="22"/>
        </w:rPr>
        <w:t xml:space="preserve"> of gezien</w:t>
      </w:r>
      <w:r w:rsidR="20B69106" w:rsidRPr="00C15801">
        <w:rPr>
          <w:rFonts w:asciiTheme="minorHAnsi" w:hAnsiTheme="minorHAnsi" w:cstheme="minorBidi"/>
          <w:i/>
          <w:iCs/>
          <w:color w:val="0070C0"/>
          <w:sz w:val="22"/>
          <w:szCs w:val="22"/>
        </w:rPr>
        <w:t xml:space="preserve"> </w:t>
      </w:r>
      <w:r w:rsidR="00BF0173">
        <w:rPr>
          <w:rFonts w:asciiTheme="minorHAnsi" w:hAnsiTheme="minorHAnsi" w:cstheme="minorBidi"/>
          <w:i/>
          <w:iCs/>
          <w:color w:val="0070C0"/>
          <w:sz w:val="22"/>
          <w:szCs w:val="22"/>
        </w:rPr>
        <w:t>in het bedrijf waar je werkte</w:t>
      </w:r>
      <w:r w:rsidR="20B69106" w:rsidRPr="00C15801">
        <w:rPr>
          <w:rFonts w:asciiTheme="minorHAnsi" w:hAnsiTheme="minorHAnsi" w:cstheme="minorBidi"/>
          <w:i/>
          <w:iCs/>
          <w:color w:val="0070C0"/>
          <w:sz w:val="22"/>
          <w:szCs w:val="22"/>
        </w:rPr>
        <w:t>?</w:t>
      </w:r>
      <w:r w:rsidR="00BF0173">
        <w:rPr>
          <w:rFonts w:asciiTheme="minorHAnsi" w:hAnsiTheme="minorHAnsi" w:cstheme="minorBidi"/>
          <w:i/>
          <w:iCs/>
          <w:color w:val="0070C0"/>
          <w:sz w:val="22"/>
          <w:szCs w:val="22"/>
        </w:rPr>
        <w:t xml:space="preserve"> (opleidingsonderdelen en onderwerpen)</w:t>
      </w:r>
    </w:p>
    <w:p w14:paraId="11CD4157" w14:textId="60EE0F3D" w:rsidR="00505D06" w:rsidRDefault="00EE1087" w:rsidP="00505D06">
      <w:pPr>
        <w:pStyle w:val="Default"/>
        <w:ind w:left="1065"/>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V</w:t>
      </w:r>
      <w:r w:rsidR="00D13A3F">
        <w:rPr>
          <w:rFonts w:asciiTheme="minorHAnsi" w:eastAsiaTheme="minorEastAsia" w:hAnsiTheme="minorHAnsi" w:cstheme="minorBidi"/>
          <w:color w:val="auto"/>
          <w:sz w:val="22"/>
          <w:szCs w:val="22"/>
        </w:rPr>
        <w:t xml:space="preserve">eel </w:t>
      </w:r>
      <w:r w:rsidR="00A1712E">
        <w:rPr>
          <w:rFonts w:asciiTheme="minorHAnsi" w:eastAsiaTheme="minorEastAsia" w:hAnsiTheme="minorHAnsi" w:cstheme="minorBidi"/>
          <w:color w:val="auto"/>
          <w:sz w:val="22"/>
          <w:szCs w:val="22"/>
        </w:rPr>
        <w:t xml:space="preserve">dingen op de werkplek waren nieuw maar de opleiding gaf een goede </w:t>
      </w:r>
      <w:r w:rsidR="00C10ADB">
        <w:rPr>
          <w:rFonts w:asciiTheme="minorHAnsi" w:eastAsiaTheme="minorEastAsia" w:hAnsiTheme="minorHAnsi" w:cstheme="minorBidi"/>
          <w:color w:val="auto"/>
          <w:sz w:val="22"/>
          <w:szCs w:val="22"/>
        </w:rPr>
        <w:t>basis.</w:t>
      </w:r>
    </w:p>
    <w:p w14:paraId="05CBA3EE" w14:textId="77777777" w:rsidR="0008101A" w:rsidRPr="00A023D0" w:rsidRDefault="0008101A" w:rsidP="00505D06">
      <w:pPr>
        <w:pStyle w:val="Default"/>
        <w:ind w:left="1065"/>
        <w:rPr>
          <w:rFonts w:asciiTheme="minorHAnsi" w:hAnsiTheme="minorHAnsi" w:cstheme="minorBidi"/>
          <w:i/>
          <w:iCs/>
          <w:color w:val="0070C0"/>
          <w:sz w:val="22"/>
          <w:szCs w:val="22"/>
        </w:rPr>
      </w:pPr>
    </w:p>
    <w:p w14:paraId="55054320" w14:textId="598E57AC" w:rsidR="361101CC" w:rsidRDefault="00BF0173" w:rsidP="00505D06">
      <w:pPr>
        <w:pStyle w:val="Default"/>
        <w:numPr>
          <w:ilvl w:val="0"/>
          <w:numId w:val="35"/>
        </w:numPr>
        <w:rPr>
          <w:rFonts w:asciiTheme="minorHAnsi" w:hAnsiTheme="minorHAnsi" w:cstheme="minorBidi"/>
          <w:i/>
          <w:iCs/>
          <w:color w:val="0070C0"/>
          <w:sz w:val="22"/>
          <w:szCs w:val="22"/>
        </w:rPr>
      </w:pPr>
      <w:r>
        <w:rPr>
          <w:rFonts w:asciiTheme="minorHAnsi" w:hAnsiTheme="minorHAnsi" w:cstheme="minorBidi"/>
          <w:i/>
          <w:iCs/>
          <w:color w:val="0070C0"/>
          <w:sz w:val="22"/>
          <w:szCs w:val="22"/>
        </w:rPr>
        <w:t xml:space="preserve">Welke zaken moest je bijleren op de werkvloer en zou je aanraden </w:t>
      </w:r>
      <w:r w:rsidR="009B141C">
        <w:rPr>
          <w:rFonts w:asciiTheme="minorHAnsi" w:hAnsiTheme="minorHAnsi" w:cstheme="minorBidi"/>
          <w:i/>
          <w:iCs/>
          <w:color w:val="0070C0"/>
          <w:sz w:val="22"/>
          <w:szCs w:val="22"/>
        </w:rPr>
        <w:t>om ook in de graduaatsopleiding te integreren</w:t>
      </w:r>
      <w:r w:rsidR="361101CC" w:rsidRPr="00C15801">
        <w:rPr>
          <w:rFonts w:asciiTheme="minorHAnsi" w:hAnsiTheme="minorHAnsi" w:cstheme="minorBidi"/>
          <w:i/>
          <w:iCs/>
          <w:color w:val="0070C0"/>
          <w:sz w:val="22"/>
          <w:szCs w:val="22"/>
        </w:rPr>
        <w:t xml:space="preserve">? </w:t>
      </w:r>
      <w:r w:rsidR="00602734" w:rsidRPr="00C15801">
        <w:rPr>
          <w:rFonts w:asciiTheme="minorHAnsi" w:hAnsiTheme="minorHAnsi" w:cstheme="minorBidi"/>
          <w:i/>
          <w:iCs/>
          <w:color w:val="0070C0"/>
          <w:sz w:val="22"/>
          <w:szCs w:val="22"/>
        </w:rPr>
        <w:t xml:space="preserve"> </w:t>
      </w:r>
    </w:p>
    <w:p w14:paraId="2EDEE863" w14:textId="1B1D153A" w:rsidR="00505D06" w:rsidRDefault="00C10ADB" w:rsidP="00505D06">
      <w:pPr>
        <w:pStyle w:val="Default"/>
        <w:ind w:left="1065"/>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Microsoft</w:t>
      </w:r>
      <w:r w:rsidR="00E76BB2">
        <w:rPr>
          <w:rFonts w:asciiTheme="minorHAnsi" w:eastAsiaTheme="minorEastAsia" w:hAnsiTheme="minorHAnsi" w:cstheme="minorBidi"/>
          <w:color w:val="auto"/>
          <w:sz w:val="22"/>
          <w:szCs w:val="22"/>
        </w:rPr>
        <w:t xml:space="preserve"> </w:t>
      </w:r>
      <w:proofErr w:type="spellStart"/>
      <w:r w:rsidR="00E76BB2">
        <w:rPr>
          <w:rFonts w:asciiTheme="minorHAnsi" w:eastAsiaTheme="minorEastAsia" w:hAnsiTheme="minorHAnsi" w:cstheme="minorBidi"/>
          <w:color w:val="auto"/>
          <w:sz w:val="22"/>
          <w:szCs w:val="22"/>
        </w:rPr>
        <w:t>Intune</w:t>
      </w:r>
      <w:proofErr w:type="spellEnd"/>
      <w:r w:rsidR="008C3558">
        <w:rPr>
          <w:rFonts w:asciiTheme="minorHAnsi" w:eastAsiaTheme="minorEastAsia" w:hAnsiTheme="minorHAnsi" w:cstheme="minorBidi"/>
          <w:color w:val="auto"/>
          <w:sz w:val="22"/>
          <w:szCs w:val="22"/>
        </w:rPr>
        <w:t xml:space="preserve">, </w:t>
      </w:r>
      <w:proofErr w:type="spellStart"/>
      <w:r w:rsidR="008C3558">
        <w:rPr>
          <w:rFonts w:asciiTheme="minorHAnsi" w:eastAsiaTheme="minorEastAsia" w:hAnsiTheme="minorHAnsi" w:cstheme="minorBidi"/>
          <w:color w:val="auto"/>
          <w:sz w:val="22"/>
          <w:szCs w:val="22"/>
        </w:rPr>
        <w:t>Backups</w:t>
      </w:r>
      <w:proofErr w:type="spellEnd"/>
      <w:r w:rsidR="008C3558">
        <w:rPr>
          <w:rFonts w:asciiTheme="minorHAnsi" w:eastAsiaTheme="minorEastAsia" w:hAnsiTheme="minorHAnsi" w:cstheme="minorBidi"/>
          <w:color w:val="auto"/>
          <w:sz w:val="22"/>
          <w:szCs w:val="22"/>
        </w:rPr>
        <w:t xml:space="preserve"> met </w:t>
      </w:r>
      <w:proofErr w:type="spellStart"/>
      <w:r w:rsidR="008C3558">
        <w:rPr>
          <w:rFonts w:asciiTheme="minorHAnsi" w:eastAsiaTheme="minorEastAsia" w:hAnsiTheme="minorHAnsi" w:cstheme="minorBidi"/>
          <w:color w:val="auto"/>
          <w:sz w:val="22"/>
          <w:szCs w:val="22"/>
        </w:rPr>
        <w:t>Veeam</w:t>
      </w:r>
      <w:proofErr w:type="spellEnd"/>
    </w:p>
    <w:p w14:paraId="0BEF92C7" w14:textId="1CA5DE98" w:rsidR="71F2B60D" w:rsidRDefault="71F2B60D" w:rsidP="00505D06">
      <w:pPr>
        <w:pStyle w:val="Default"/>
        <w:rPr>
          <w:rFonts w:eastAsia="Calibri"/>
          <w:color w:val="000000" w:themeColor="text2"/>
        </w:rPr>
      </w:pPr>
    </w:p>
    <w:p w14:paraId="3D82B4B9" w14:textId="77777777" w:rsidR="00C8256B" w:rsidRDefault="00C8256B">
      <w:pPr>
        <w:rPr>
          <w:rFonts w:cstheme="minorHAnsi"/>
          <w:b/>
          <w:bCs/>
          <w:color w:val="000000"/>
        </w:rPr>
      </w:pPr>
      <w:r>
        <w:rPr>
          <w:rFonts w:cstheme="minorHAnsi"/>
          <w:b/>
          <w:bCs/>
        </w:rPr>
        <w:br w:type="page"/>
      </w:r>
    </w:p>
    <w:p w14:paraId="4DD7953F" w14:textId="0BB74127" w:rsidR="12ABB35D" w:rsidRDefault="00317238" w:rsidP="00434A7B">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Je werkplek</w:t>
      </w:r>
    </w:p>
    <w:p w14:paraId="371AAD50" w14:textId="77777777" w:rsidR="00067686" w:rsidRPr="00434A7B" w:rsidRDefault="00067686" w:rsidP="00067686">
      <w:pPr>
        <w:pStyle w:val="Default"/>
        <w:ind w:left="720"/>
        <w:rPr>
          <w:rFonts w:asciiTheme="minorHAnsi" w:hAnsiTheme="minorHAnsi" w:cstheme="minorHAnsi"/>
          <w:b/>
          <w:bCs/>
          <w:sz w:val="22"/>
          <w:szCs w:val="22"/>
        </w:rPr>
      </w:pPr>
    </w:p>
    <w:p w14:paraId="7D62AA4C" w14:textId="77777777" w:rsidR="00434A7B" w:rsidRPr="00434A7B" w:rsidRDefault="00434A7B" w:rsidP="00067686">
      <w:pPr>
        <w:pStyle w:val="Default"/>
        <w:ind w:firstLine="360"/>
        <w:rPr>
          <w:rFonts w:asciiTheme="minorHAnsi" w:eastAsiaTheme="minorEastAsia" w:hAnsiTheme="minorHAnsi" w:cstheme="minorHAnsi"/>
          <w:b/>
          <w:bCs/>
          <w:sz w:val="22"/>
          <w:szCs w:val="22"/>
          <w:lang w:val="nl-NL"/>
        </w:rPr>
      </w:pPr>
      <w:r w:rsidRPr="00434A7B">
        <w:rPr>
          <w:rFonts w:asciiTheme="minorHAnsi" w:eastAsiaTheme="minorEastAsia" w:hAnsiTheme="minorHAnsi" w:cstheme="minorHAnsi"/>
          <w:b/>
          <w:bCs/>
          <w:sz w:val="22"/>
          <w:szCs w:val="22"/>
          <w:lang w:val="nl-NL"/>
        </w:rPr>
        <w:t>Wat vond je goed aan je werkplek?</w:t>
      </w:r>
    </w:p>
    <w:p w14:paraId="4D2C2F41" w14:textId="77777777" w:rsidR="00434A7B" w:rsidRPr="00067686" w:rsidRDefault="00434A7B" w:rsidP="00067686">
      <w:pPr>
        <w:pStyle w:val="Default"/>
        <w:ind w:left="360"/>
        <w:rPr>
          <w:rFonts w:asciiTheme="minorHAnsi" w:eastAsiaTheme="minorEastAsia" w:hAnsiTheme="minorHAnsi" w:cstheme="minorHAnsi"/>
          <w:sz w:val="22"/>
          <w:szCs w:val="22"/>
          <w:lang w:val="nl-NL"/>
        </w:rPr>
      </w:pPr>
      <w:r w:rsidRPr="00434A7B">
        <w:rPr>
          <w:rFonts w:asciiTheme="minorHAnsi" w:eastAsiaTheme="minorEastAsia" w:hAnsiTheme="minorHAnsi" w:cstheme="minorHAnsi"/>
          <w:sz w:val="22"/>
          <w:szCs w:val="22"/>
          <w:lang w:val="nl-NL"/>
        </w:rPr>
        <w:t>De sfeer is goed, ik kan altijd terecht bij collega’s voor hulp en er is ruimte om zelfstandig te werken. Er wordt ook gelachen, wat het werk aangenamer maakt.</w:t>
      </w:r>
    </w:p>
    <w:p w14:paraId="45C17837" w14:textId="77777777" w:rsidR="00067686" w:rsidRPr="00434A7B" w:rsidRDefault="00067686" w:rsidP="00067686">
      <w:pPr>
        <w:pStyle w:val="Default"/>
        <w:ind w:left="360"/>
        <w:rPr>
          <w:rFonts w:asciiTheme="minorHAnsi" w:eastAsiaTheme="minorEastAsia" w:hAnsiTheme="minorHAnsi" w:cstheme="minorHAnsi"/>
          <w:sz w:val="22"/>
          <w:szCs w:val="22"/>
          <w:lang w:val="nl-NL"/>
        </w:rPr>
      </w:pPr>
    </w:p>
    <w:p w14:paraId="6178C283" w14:textId="7FF002A8" w:rsidR="00067686" w:rsidRPr="00434A7B" w:rsidRDefault="00434A7B" w:rsidP="00067686">
      <w:pPr>
        <w:pStyle w:val="Default"/>
        <w:ind w:firstLine="360"/>
        <w:rPr>
          <w:rFonts w:asciiTheme="minorHAnsi" w:eastAsiaTheme="minorEastAsia" w:hAnsiTheme="minorHAnsi" w:cstheme="minorHAnsi"/>
          <w:b/>
          <w:bCs/>
          <w:sz w:val="22"/>
          <w:szCs w:val="22"/>
          <w:lang w:val="nl-NL"/>
        </w:rPr>
      </w:pPr>
      <w:r w:rsidRPr="00434A7B">
        <w:rPr>
          <w:rFonts w:asciiTheme="minorHAnsi" w:eastAsiaTheme="minorEastAsia" w:hAnsiTheme="minorHAnsi" w:cstheme="minorHAnsi"/>
          <w:b/>
          <w:bCs/>
          <w:sz w:val="22"/>
          <w:szCs w:val="22"/>
          <w:lang w:val="nl-NL"/>
        </w:rPr>
        <w:t>Wat vond je moeilijk of minder goed?</w:t>
      </w:r>
    </w:p>
    <w:p w14:paraId="1243CB49" w14:textId="46022F32" w:rsidR="00434A7B" w:rsidRPr="00067686" w:rsidRDefault="00434A7B" w:rsidP="00067686">
      <w:pPr>
        <w:pStyle w:val="Default"/>
        <w:ind w:left="360"/>
        <w:rPr>
          <w:rFonts w:asciiTheme="minorHAnsi" w:eastAsiaTheme="minorEastAsia" w:hAnsiTheme="minorHAnsi" w:cstheme="minorHAnsi"/>
          <w:sz w:val="22"/>
          <w:szCs w:val="22"/>
          <w:lang w:val="nl-NL"/>
        </w:rPr>
      </w:pPr>
      <w:r w:rsidRPr="00434A7B">
        <w:rPr>
          <w:rFonts w:asciiTheme="minorHAnsi" w:eastAsiaTheme="minorEastAsia" w:hAnsiTheme="minorHAnsi" w:cstheme="minorHAnsi"/>
          <w:sz w:val="22"/>
          <w:szCs w:val="22"/>
          <w:lang w:val="nl-NL"/>
        </w:rPr>
        <w:t xml:space="preserve">In het begin was het moeilijk om voldoende uitdagende taken te krijgen. </w:t>
      </w:r>
    </w:p>
    <w:p w14:paraId="55CE5931" w14:textId="77777777" w:rsidR="00067686" w:rsidRPr="00434A7B" w:rsidRDefault="00067686" w:rsidP="00067686">
      <w:pPr>
        <w:pStyle w:val="Default"/>
        <w:ind w:left="360"/>
        <w:rPr>
          <w:rFonts w:asciiTheme="minorHAnsi" w:eastAsiaTheme="minorEastAsia" w:hAnsiTheme="minorHAnsi" w:cstheme="minorHAnsi"/>
          <w:sz w:val="22"/>
          <w:szCs w:val="22"/>
          <w:lang w:val="nl-NL"/>
        </w:rPr>
      </w:pPr>
    </w:p>
    <w:p w14:paraId="02652676" w14:textId="4E339926" w:rsidR="00067686" w:rsidRPr="00434A7B" w:rsidRDefault="00434A7B" w:rsidP="00067686">
      <w:pPr>
        <w:pStyle w:val="Default"/>
        <w:ind w:firstLine="360"/>
        <w:rPr>
          <w:rFonts w:asciiTheme="minorHAnsi" w:eastAsiaTheme="minorEastAsia" w:hAnsiTheme="minorHAnsi" w:cstheme="minorHAnsi"/>
          <w:b/>
          <w:bCs/>
          <w:sz w:val="22"/>
          <w:szCs w:val="22"/>
          <w:lang w:val="nl-NL"/>
        </w:rPr>
      </w:pPr>
      <w:r w:rsidRPr="00434A7B">
        <w:rPr>
          <w:rFonts w:asciiTheme="minorHAnsi" w:eastAsiaTheme="minorEastAsia" w:hAnsiTheme="minorHAnsi" w:cstheme="minorHAnsi"/>
          <w:b/>
          <w:bCs/>
          <w:sz w:val="22"/>
          <w:szCs w:val="22"/>
          <w:lang w:val="nl-NL"/>
        </w:rPr>
        <w:t>Zou je er later willen werken? Waarom wel/niet?</w:t>
      </w:r>
    </w:p>
    <w:p w14:paraId="4D0C2E35" w14:textId="52EACE2C" w:rsidR="00434A7B" w:rsidRPr="00067686" w:rsidRDefault="00434A7B" w:rsidP="00067686">
      <w:pPr>
        <w:pStyle w:val="Default"/>
        <w:ind w:left="360"/>
        <w:rPr>
          <w:rFonts w:asciiTheme="minorHAnsi" w:eastAsiaTheme="minorEastAsia" w:hAnsiTheme="minorHAnsi" w:cstheme="minorHAnsi"/>
          <w:sz w:val="22"/>
          <w:szCs w:val="22"/>
          <w:lang w:val="nl-NL"/>
        </w:rPr>
      </w:pPr>
      <w:r w:rsidRPr="00434A7B">
        <w:rPr>
          <w:rFonts w:asciiTheme="minorHAnsi" w:eastAsiaTheme="minorEastAsia" w:hAnsiTheme="minorHAnsi" w:cstheme="minorHAnsi"/>
          <w:sz w:val="22"/>
          <w:szCs w:val="22"/>
          <w:lang w:val="nl-NL"/>
        </w:rPr>
        <w:t xml:space="preserve">Ja, ik zie mezelf hier wel werken. De omgeving is leerrijk, de collega’s zijn behulpzaam en ik krijg de kans om met </w:t>
      </w:r>
      <w:r w:rsidR="00B95905">
        <w:rPr>
          <w:rFonts w:asciiTheme="minorHAnsi" w:eastAsiaTheme="minorEastAsia" w:hAnsiTheme="minorHAnsi" w:cstheme="minorHAnsi"/>
          <w:sz w:val="22"/>
          <w:szCs w:val="22"/>
          <w:lang w:val="nl-NL"/>
        </w:rPr>
        <w:t xml:space="preserve">dingen </w:t>
      </w:r>
      <w:r w:rsidRPr="00434A7B">
        <w:rPr>
          <w:rFonts w:asciiTheme="minorHAnsi" w:eastAsiaTheme="minorEastAsia" w:hAnsiTheme="minorHAnsi" w:cstheme="minorHAnsi"/>
          <w:sz w:val="22"/>
          <w:szCs w:val="22"/>
          <w:lang w:val="nl-NL"/>
        </w:rPr>
        <w:t>te werken</w:t>
      </w:r>
      <w:r w:rsidR="00B95905">
        <w:rPr>
          <w:rFonts w:asciiTheme="minorHAnsi" w:eastAsiaTheme="minorEastAsia" w:hAnsiTheme="minorHAnsi" w:cstheme="minorHAnsi"/>
          <w:sz w:val="22"/>
          <w:szCs w:val="22"/>
          <w:lang w:val="nl-NL"/>
        </w:rPr>
        <w:t xml:space="preserve"> die me interesseren.</w:t>
      </w:r>
    </w:p>
    <w:p w14:paraId="33D6410D" w14:textId="77777777" w:rsidR="00067686" w:rsidRPr="00434A7B" w:rsidRDefault="00067686" w:rsidP="00067686">
      <w:pPr>
        <w:pStyle w:val="Default"/>
        <w:ind w:left="360"/>
        <w:rPr>
          <w:rFonts w:asciiTheme="minorHAnsi" w:eastAsiaTheme="minorEastAsia" w:hAnsiTheme="minorHAnsi" w:cstheme="minorHAnsi"/>
          <w:sz w:val="22"/>
          <w:szCs w:val="22"/>
          <w:lang w:val="nl-NL"/>
        </w:rPr>
      </w:pPr>
    </w:p>
    <w:p w14:paraId="67557C25" w14:textId="77777777" w:rsidR="00434A7B" w:rsidRPr="00434A7B" w:rsidRDefault="00434A7B" w:rsidP="00067686">
      <w:pPr>
        <w:pStyle w:val="Default"/>
        <w:ind w:firstLine="360"/>
        <w:rPr>
          <w:rFonts w:asciiTheme="minorHAnsi" w:eastAsiaTheme="minorEastAsia" w:hAnsiTheme="minorHAnsi" w:cstheme="minorHAnsi"/>
          <w:b/>
          <w:bCs/>
          <w:sz w:val="22"/>
          <w:szCs w:val="22"/>
          <w:lang w:val="nl-NL"/>
        </w:rPr>
      </w:pPr>
      <w:r w:rsidRPr="00434A7B">
        <w:rPr>
          <w:rFonts w:asciiTheme="minorHAnsi" w:eastAsiaTheme="minorEastAsia" w:hAnsiTheme="minorHAnsi" w:cstheme="minorHAnsi"/>
          <w:b/>
          <w:bCs/>
          <w:sz w:val="22"/>
          <w:szCs w:val="22"/>
          <w:lang w:val="nl-NL"/>
        </w:rPr>
        <w:t>Zou je deze werkplek aanraden aan andere studenten?</w:t>
      </w:r>
    </w:p>
    <w:p w14:paraId="55888FED" w14:textId="218A2F28" w:rsidR="00434A7B" w:rsidRPr="00434A7B" w:rsidRDefault="00434A7B" w:rsidP="00067686">
      <w:pPr>
        <w:pStyle w:val="Default"/>
        <w:ind w:left="360"/>
        <w:rPr>
          <w:rFonts w:asciiTheme="minorHAnsi" w:eastAsiaTheme="minorEastAsia" w:hAnsiTheme="minorHAnsi" w:cstheme="minorHAnsi"/>
          <w:sz w:val="22"/>
          <w:szCs w:val="22"/>
          <w:lang w:val="nl-NL"/>
        </w:rPr>
      </w:pPr>
      <w:r w:rsidRPr="00434A7B">
        <w:rPr>
          <w:rFonts w:asciiTheme="minorHAnsi" w:eastAsiaTheme="minorEastAsia" w:hAnsiTheme="minorHAnsi" w:cstheme="minorHAnsi"/>
          <w:sz w:val="22"/>
          <w:szCs w:val="22"/>
          <w:lang w:val="nl-NL"/>
        </w:rPr>
        <w:t>Zeker. Je leert er veel bij, krijgt verantwoordelijkheid en wordt goed begeleid.</w:t>
      </w:r>
    </w:p>
    <w:p w14:paraId="15C47491" w14:textId="45B0A89A" w:rsidR="6D9A17B3" w:rsidRPr="00C15801" w:rsidRDefault="6D9A17B3" w:rsidP="00BE1C43">
      <w:pPr>
        <w:pStyle w:val="Default"/>
        <w:rPr>
          <w:rFonts w:asciiTheme="minorHAnsi" w:eastAsiaTheme="minorEastAsia" w:hAnsiTheme="minorHAnsi" w:cstheme="minorBidi"/>
          <w:color w:val="auto"/>
          <w:sz w:val="22"/>
          <w:szCs w:val="22"/>
        </w:rPr>
      </w:pPr>
    </w:p>
    <w:p w14:paraId="3190C6F5" w14:textId="77777777" w:rsidR="00C15801" w:rsidRDefault="00C15801" w:rsidP="6D9A17B3">
      <w:pPr>
        <w:pStyle w:val="Default"/>
        <w:rPr>
          <w:rFonts w:eastAsia="Calibri"/>
          <w:color w:val="000000" w:themeColor="text2"/>
          <w:highlight w:val="yellow"/>
        </w:rPr>
      </w:pPr>
    </w:p>
    <w:p w14:paraId="0E3E160A" w14:textId="40A7B265" w:rsidR="00A023D0" w:rsidRPr="003B60F7" w:rsidRDefault="009A0E67" w:rsidP="003B60F7">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V</w:t>
      </w:r>
      <w:r w:rsidR="00036E73">
        <w:rPr>
          <w:rFonts w:asciiTheme="minorHAnsi" w:hAnsiTheme="minorHAnsi" w:cstheme="minorHAnsi"/>
          <w:b/>
          <w:bCs/>
          <w:sz w:val="22"/>
          <w:szCs w:val="22"/>
        </w:rPr>
        <w:t>ooruitblik</w:t>
      </w:r>
    </w:p>
    <w:p w14:paraId="05FD28C5" w14:textId="77777777" w:rsidR="00461EA1" w:rsidRPr="00480CCF" w:rsidRDefault="00461EA1" w:rsidP="003B60F7">
      <w:pPr>
        <w:ind w:left="360"/>
        <w:rPr>
          <w:b/>
          <w:bCs/>
          <w:lang w:val="nl-NL"/>
        </w:rPr>
      </w:pPr>
      <w:r w:rsidRPr="00480CCF">
        <w:rPr>
          <w:b/>
          <w:bCs/>
          <w:lang w:val="nl-NL"/>
        </w:rPr>
        <w:t>In welk soort bedrijf wil je later werken en welke functie ambieer je?</w:t>
      </w:r>
    </w:p>
    <w:p w14:paraId="5C11C77C" w14:textId="5F92629A" w:rsidR="00461EA1" w:rsidRPr="00480CCF" w:rsidRDefault="00461EA1" w:rsidP="003B60F7">
      <w:pPr>
        <w:ind w:left="360"/>
        <w:rPr>
          <w:lang w:val="nl-NL"/>
        </w:rPr>
      </w:pPr>
      <w:r w:rsidRPr="00480CCF">
        <w:rPr>
          <w:lang w:val="nl-NL"/>
        </w:rPr>
        <w:t xml:space="preserve">Ik wil graag werken </w:t>
      </w:r>
      <w:r w:rsidR="00794890">
        <w:rPr>
          <w:lang w:val="nl-NL"/>
        </w:rPr>
        <w:t>als consultant voor een IT bedrijf.</w:t>
      </w:r>
      <w:r w:rsidRPr="00480CCF">
        <w:rPr>
          <w:lang w:val="nl-NL"/>
        </w:rPr>
        <w:t xml:space="preserve"> </w:t>
      </w:r>
    </w:p>
    <w:p w14:paraId="311EC98C" w14:textId="77777777" w:rsidR="00461EA1" w:rsidRPr="00480CCF" w:rsidRDefault="00461EA1" w:rsidP="003B60F7">
      <w:pPr>
        <w:ind w:left="360"/>
        <w:rPr>
          <w:b/>
          <w:bCs/>
          <w:lang w:val="nl-NL"/>
        </w:rPr>
      </w:pPr>
      <w:r w:rsidRPr="00480CCF">
        <w:rPr>
          <w:b/>
          <w:bCs/>
          <w:lang w:val="nl-NL"/>
        </w:rPr>
        <w:t>Waar wil je binnen 5 jaar staan?</w:t>
      </w:r>
    </w:p>
    <w:p w14:paraId="0526D01D" w14:textId="6F978B50" w:rsidR="00461EA1" w:rsidRPr="00480CCF" w:rsidRDefault="00461EA1" w:rsidP="003B60F7">
      <w:pPr>
        <w:ind w:left="360"/>
        <w:rPr>
          <w:lang w:val="nl-NL"/>
        </w:rPr>
      </w:pPr>
      <w:r w:rsidRPr="00480CCF">
        <w:rPr>
          <w:lang w:val="nl-NL"/>
        </w:rPr>
        <w:t xml:space="preserve">Binnen vijf jaar wil ik doorgroeien naar een meer gespecialiseerde rol, bijvoorbeeld als </w:t>
      </w:r>
      <w:proofErr w:type="spellStart"/>
      <w:r w:rsidRPr="00480CCF">
        <w:rPr>
          <w:lang w:val="nl-NL"/>
        </w:rPr>
        <w:t>cloud</w:t>
      </w:r>
      <w:proofErr w:type="spellEnd"/>
      <w:r w:rsidRPr="00480CCF">
        <w:rPr>
          <w:lang w:val="nl-NL"/>
        </w:rPr>
        <w:t xml:space="preserve"> engineer. Ik wil dan ook graag enkele certificaten behalen, zoals Microsoft </w:t>
      </w:r>
      <w:proofErr w:type="spellStart"/>
      <w:r w:rsidR="009A68E4">
        <w:rPr>
          <w:lang w:val="nl-NL"/>
        </w:rPr>
        <w:t>Azure</w:t>
      </w:r>
      <w:proofErr w:type="spellEnd"/>
      <w:r w:rsidR="009A68E4">
        <w:rPr>
          <w:lang w:val="nl-NL"/>
        </w:rPr>
        <w:t xml:space="preserve"> </w:t>
      </w:r>
      <w:r w:rsidR="002C3B56">
        <w:rPr>
          <w:lang w:val="nl-NL"/>
        </w:rPr>
        <w:t xml:space="preserve">certificaten </w:t>
      </w:r>
      <w:r w:rsidR="009A68E4">
        <w:rPr>
          <w:lang w:val="nl-NL"/>
        </w:rPr>
        <w:t>en Security gerelateerde certificaten</w:t>
      </w:r>
      <w:r w:rsidRPr="00480CCF">
        <w:rPr>
          <w:lang w:val="nl-NL"/>
        </w:rPr>
        <w:t>.</w:t>
      </w:r>
    </w:p>
    <w:p w14:paraId="3D0A8A41" w14:textId="77777777" w:rsidR="00461EA1" w:rsidRPr="00480CCF" w:rsidRDefault="00461EA1" w:rsidP="003B60F7">
      <w:pPr>
        <w:ind w:left="360"/>
        <w:rPr>
          <w:b/>
          <w:bCs/>
          <w:lang w:val="nl-NL"/>
        </w:rPr>
      </w:pPr>
      <w:r w:rsidRPr="00480CCF">
        <w:rPr>
          <w:b/>
          <w:bCs/>
          <w:lang w:val="nl-NL"/>
        </w:rPr>
        <w:t>Wat moet je daarvoor nog leren?</w:t>
      </w:r>
    </w:p>
    <w:p w14:paraId="5866AF69" w14:textId="3709E590" w:rsidR="00461EA1" w:rsidRPr="00480CCF" w:rsidRDefault="00461EA1" w:rsidP="003B60F7">
      <w:pPr>
        <w:ind w:left="360"/>
        <w:rPr>
          <w:lang w:val="nl-NL"/>
        </w:rPr>
      </w:pPr>
      <w:r w:rsidRPr="00480CCF">
        <w:rPr>
          <w:lang w:val="nl-NL"/>
        </w:rPr>
        <w:t xml:space="preserve">Ik wil me verder verdiepen in </w:t>
      </w:r>
      <w:r w:rsidR="00D909E7" w:rsidRPr="00480CCF">
        <w:rPr>
          <w:lang w:val="nl-NL"/>
        </w:rPr>
        <w:t>Cloud</w:t>
      </w:r>
      <w:r w:rsidR="00CD411D">
        <w:rPr>
          <w:lang w:val="nl-NL"/>
        </w:rPr>
        <w:t xml:space="preserve"> omgevingen</w:t>
      </w:r>
      <w:r w:rsidRPr="00480CCF">
        <w:rPr>
          <w:lang w:val="nl-NL"/>
        </w:rPr>
        <w:t xml:space="preserve">, security en </w:t>
      </w:r>
      <w:r w:rsidR="004306FE">
        <w:rPr>
          <w:lang w:val="nl-NL"/>
        </w:rPr>
        <w:t>firewalls</w:t>
      </w:r>
      <w:r w:rsidRPr="00480CCF">
        <w:rPr>
          <w:lang w:val="nl-NL"/>
        </w:rPr>
        <w:t>. Ook wil ik blijven werken aan mijn communicatievaardigheden.</w:t>
      </w:r>
    </w:p>
    <w:p w14:paraId="3E9FC839" w14:textId="4A5DA7DA" w:rsidR="00C15801" w:rsidRPr="009A0E67" w:rsidRDefault="00C15801" w:rsidP="00461EA1">
      <w:pPr>
        <w:pStyle w:val="Default"/>
        <w:ind w:left="708" w:firstLine="708"/>
        <w:rPr>
          <w:rFonts w:asciiTheme="minorHAnsi" w:hAnsiTheme="minorHAnsi" w:cstheme="minorBidi"/>
          <w:color w:val="0070C0"/>
          <w:sz w:val="22"/>
          <w:szCs w:val="22"/>
        </w:rPr>
      </w:pPr>
    </w:p>
    <w:sectPr w:rsidR="00C15801" w:rsidRPr="009A0E67" w:rsidSect="000770FA">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D4E34" w14:textId="77777777" w:rsidR="00775FAB" w:rsidRDefault="00775FAB" w:rsidP="00945EEC">
      <w:pPr>
        <w:spacing w:after="0" w:line="240" w:lineRule="auto"/>
      </w:pPr>
      <w:r>
        <w:separator/>
      </w:r>
    </w:p>
  </w:endnote>
  <w:endnote w:type="continuationSeparator" w:id="0">
    <w:p w14:paraId="137B1DA7" w14:textId="77777777" w:rsidR="00775FAB" w:rsidRDefault="00775FAB" w:rsidP="00945EEC">
      <w:pPr>
        <w:spacing w:after="0" w:line="240" w:lineRule="auto"/>
      </w:pPr>
      <w:r>
        <w:continuationSeparator/>
      </w:r>
    </w:p>
  </w:endnote>
  <w:endnote w:type="continuationNotice" w:id="1">
    <w:p w14:paraId="6821A9D2" w14:textId="77777777" w:rsidR="00775FAB" w:rsidRDefault="00775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6A469EFF" w:rsidR="00761AA2" w:rsidRPr="00862F81" w:rsidRDefault="00761AA2">
          <w:pPr>
            <w:pStyle w:val="Footer"/>
            <w:rPr>
              <w:sz w:val="18"/>
              <w:szCs w:val="18"/>
            </w:rPr>
          </w:pPr>
        </w:p>
      </w:tc>
      <w:tc>
        <w:tcPr>
          <w:tcW w:w="4606" w:type="dxa"/>
        </w:tcPr>
        <w:p w14:paraId="11DE1872" w14:textId="77777777" w:rsidR="00761AA2" w:rsidRPr="00862F81" w:rsidRDefault="00761AA2">
          <w:pPr>
            <w:pStyle w:val="Footer"/>
            <w:jc w:val="right"/>
            <w:rPr>
              <w:sz w:val="18"/>
              <w:szCs w:val="18"/>
            </w:rPr>
          </w:pPr>
          <w:r w:rsidRPr="00862F81">
            <w:rPr>
              <w:rStyle w:val="PageNumber"/>
              <w:sz w:val="18"/>
              <w:szCs w:val="18"/>
            </w:rPr>
            <w:fldChar w:fldCharType="begin"/>
          </w:r>
          <w:r w:rsidRPr="00862F81">
            <w:rPr>
              <w:rStyle w:val="PageNumber"/>
              <w:sz w:val="18"/>
              <w:szCs w:val="18"/>
            </w:rPr>
            <w:instrText xml:space="preserve"> PAGE </w:instrText>
          </w:r>
          <w:r w:rsidRPr="00862F81">
            <w:rPr>
              <w:rStyle w:val="PageNumber"/>
              <w:sz w:val="18"/>
              <w:szCs w:val="18"/>
            </w:rPr>
            <w:fldChar w:fldCharType="separate"/>
          </w:r>
          <w:r w:rsidR="00C06072">
            <w:rPr>
              <w:rStyle w:val="PageNumber"/>
              <w:noProof/>
              <w:sz w:val="18"/>
              <w:szCs w:val="18"/>
            </w:rPr>
            <w:t>1</w:t>
          </w:r>
          <w:r w:rsidRPr="00862F81">
            <w:rPr>
              <w:rStyle w:val="PageNumber"/>
              <w:sz w:val="18"/>
              <w:szCs w:val="18"/>
            </w:rPr>
            <w:fldChar w:fldCharType="end"/>
          </w:r>
        </w:p>
      </w:tc>
    </w:tr>
  </w:tbl>
  <w:p w14:paraId="478A3F58" w14:textId="324E968C" w:rsidR="00761AA2" w:rsidRDefault="008103C1">
    <w:pPr>
      <w:pStyle w:val="Footer"/>
    </w:pPr>
    <w:r>
      <w:rPr>
        <w:noProof/>
      </w:rPr>
      <mc:AlternateContent>
        <mc:Choice Requires="wps">
          <w:drawing>
            <wp:anchor distT="0" distB="0" distL="114300" distR="114300" simplePos="0" relativeHeight="251658242" behindDoc="0" locked="0" layoutInCell="1" allowOverlap="1" wp14:anchorId="4F6A51BD" wp14:editId="0BF240A5">
              <wp:simplePos x="0" y="0"/>
              <wp:positionH relativeFrom="margin">
                <wp:align>left</wp:align>
              </wp:positionH>
              <wp:positionV relativeFrom="paragraph">
                <wp:posOffset>-193488</wp:posOffset>
              </wp:positionV>
              <wp:extent cx="6067313" cy="0"/>
              <wp:effectExtent l="0" t="0" r="0" b="0"/>
              <wp:wrapNone/>
              <wp:docPr id="4" name="Rechte verbindingslijn 4"/>
              <wp:cNvGraphicFramePr/>
              <a:graphic xmlns:a="http://schemas.openxmlformats.org/drawingml/2006/main">
                <a:graphicData uri="http://schemas.microsoft.com/office/word/2010/wordprocessingShape">
                  <wps:wsp>
                    <wps:cNvCnPr/>
                    <wps:spPr>
                      <a:xfrm flipH="1">
                        <a:off x="0" y="0"/>
                        <a:ext cx="6067313" cy="0"/>
                      </a:xfrm>
                      <a:prstGeom prst="line">
                        <a:avLst/>
                      </a:prstGeom>
                      <a:noFill/>
                      <a:ln w="9525" cap="flat" cmpd="sng" algn="ctr">
                        <a:solidFill>
                          <a:srgbClr val="7F7F7F">
                            <a:shade val="95000"/>
                            <a:satMod val="105000"/>
                          </a:srgbClr>
                        </a:solidFill>
                        <a:prstDash val="solid"/>
                      </a:ln>
                      <a:effectLst/>
                    </wps:spPr>
                    <wps:bodyPr/>
                  </wps:wsp>
                </a:graphicData>
              </a:graphic>
            </wp:anchor>
          </w:drawing>
        </mc:Choice>
        <mc:Fallback xmlns:arto="http://schemas.microsoft.com/office/word/2006/arto">
          <w:pict>
            <v:line w14:anchorId="66E61521" id="Rechte verbindingslijn 4" o:spid="_x0000_s1026" style="position:absolute;flip:x;z-index:251658242;visibility:visible;mso-wrap-style:square;mso-wrap-distance-left:9pt;mso-wrap-distance-top:0;mso-wrap-distance-right:9pt;mso-wrap-distance-bottom:0;mso-position-horizontal:left;mso-position-horizontal-relative:margin;mso-position-vertical:absolute;mso-position-vertical-relative:text" from="0,-15.25pt" to="477.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" strokecolor="#7c7c7c">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0770FA" w:rsidRPr="00862F81" w14:paraId="080AD564" w14:textId="77777777">
      <w:tc>
        <w:tcPr>
          <w:tcW w:w="4606" w:type="dxa"/>
        </w:tcPr>
        <w:p w14:paraId="18407444" w14:textId="70254C31" w:rsidR="00B405D4" w:rsidRPr="00862F81" w:rsidRDefault="00B405D4" w:rsidP="00B405D4">
          <w:pPr>
            <w:pStyle w:val="Footer"/>
            <w:rPr>
              <w:sz w:val="18"/>
              <w:szCs w:val="18"/>
            </w:rPr>
          </w:pPr>
        </w:p>
      </w:tc>
      <w:tc>
        <w:tcPr>
          <w:tcW w:w="4606" w:type="dxa"/>
        </w:tcPr>
        <w:p w14:paraId="7BB91FEE" w14:textId="77777777" w:rsidR="00B405D4" w:rsidRPr="00862F81" w:rsidRDefault="00B405D4" w:rsidP="00B405D4">
          <w:pPr>
            <w:pStyle w:val="Footer"/>
            <w:jc w:val="right"/>
            <w:rPr>
              <w:sz w:val="18"/>
              <w:szCs w:val="18"/>
            </w:rPr>
          </w:pPr>
          <w:r w:rsidRPr="00862F81">
            <w:rPr>
              <w:rStyle w:val="PageNumber"/>
              <w:sz w:val="18"/>
              <w:szCs w:val="18"/>
            </w:rPr>
            <w:fldChar w:fldCharType="begin"/>
          </w:r>
          <w:r w:rsidRPr="00862F81">
            <w:rPr>
              <w:rStyle w:val="PageNumber"/>
              <w:sz w:val="18"/>
              <w:szCs w:val="18"/>
            </w:rPr>
            <w:instrText xml:space="preserve"> PAGE </w:instrText>
          </w:r>
          <w:r w:rsidRPr="00862F81">
            <w:rPr>
              <w:rStyle w:val="PageNumber"/>
              <w:sz w:val="18"/>
              <w:szCs w:val="18"/>
            </w:rPr>
            <w:fldChar w:fldCharType="separate"/>
          </w:r>
          <w:r>
            <w:rPr>
              <w:rStyle w:val="PageNumber"/>
              <w:noProof/>
              <w:sz w:val="18"/>
              <w:szCs w:val="18"/>
            </w:rPr>
            <w:t>1</w:t>
          </w:r>
          <w:r w:rsidRPr="00862F81">
            <w:rPr>
              <w:rStyle w:val="PageNumber"/>
              <w:sz w:val="18"/>
              <w:szCs w:val="18"/>
            </w:rPr>
            <w:fldChar w:fldCharType="end"/>
          </w:r>
        </w:p>
      </w:tc>
    </w:tr>
  </w:tbl>
  <w:p w14:paraId="22A90E69" w14:textId="40758114" w:rsidR="00B405D4" w:rsidRDefault="000770FA">
    <w:pPr>
      <w:pStyle w:val="Footer"/>
    </w:pPr>
    <w:r>
      <w:rPr>
        <w:noProof/>
      </w:rPr>
      <mc:AlternateContent>
        <mc:Choice Requires="wps">
          <w:drawing>
            <wp:anchor distT="0" distB="0" distL="114300" distR="114300" simplePos="0" relativeHeight="251658241" behindDoc="0" locked="0" layoutInCell="1" allowOverlap="1" wp14:anchorId="76E5BCEC" wp14:editId="27534474">
              <wp:simplePos x="0" y="0"/>
              <wp:positionH relativeFrom="column">
                <wp:posOffset>-125244</wp:posOffset>
              </wp:positionH>
              <wp:positionV relativeFrom="paragraph">
                <wp:posOffset>-206973</wp:posOffset>
              </wp:positionV>
              <wp:extent cx="6067313" cy="0"/>
              <wp:effectExtent l="0" t="0" r="0" b="0"/>
              <wp:wrapNone/>
              <wp:docPr id="1" name="Rechte verbindingslijn 1"/>
              <wp:cNvGraphicFramePr/>
              <a:graphic xmlns:a="http://schemas.openxmlformats.org/drawingml/2006/main">
                <a:graphicData uri="http://schemas.microsoft.com/office/word/2010/wordprocessingShape">
                  <wps:wsp>
                    <wps:cNvCnPr/>
                    <wps:spPr>
                      <a:xfrm flipH="1">
                        <a:off x="0" y="0"/>
                        <a:ext cx="60673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5AA1477C" id="Rechte verbindingslijn 1"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9.85pt,-16.3pt" to="467.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" strokecolor="#787878 [3044]"/>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4B13E" w14:textId="77777777" w:rsidR="00775FAB" w:rsidRDefault="00775FAB" w:rsidP="00945EEC">
      <w:pPr>
        <w:spacing w:after="0" w:line="240" w:lineRule="auto"/>
      </w:pPr>
      <w:r>
        <w:separator/>
      </w:r>
    </w:p>
  </w:footnote>
  <w:footnote w:type="continuationSeparator" w:id="0">
    <w:p w14:paraId="7D82EA72" w14:textId="77777777" w:rsidR="00775FAB" w:rsidRDefault="00775FAB" w:rsidP="00945EEC">
      <w:pPr>
        <w:spacing w:after="0" w:line="240" w:lineRule="auto"/>
      </w:pPr>
      <w:r>
        <w:continuationSeparator/>
      </w:r>
    </w:p>
  </w:footnote>
  <w:footnote w:type="continuationNotice" w:id="1">
    <w:p w14:paraId="32C4D0B4" w14:textId="77777777" w:rsidR="00775FAB" w:rsidRDefault="00775F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2ABB35D" w14:paraId="0E4C5FC0" w14:textId="77777777" w:rsidTr="12ABB35D">
      <w:tc>
        <w:tcPr>
          <w:tcW w:w="3020" w:type="dxa"/>
        </w:tcPr>
        <w:p w14:paraId="7D1A5CC3" w14:textId="4070D866" w:rsidR="12ABB35D" w:rsidRDefault="12ABB35D" w:rsidP="12ABB35D">
          <w:pPr>
            <w:pStyle w:val="Header"/>
            <w:ind w:left="-115"/>
          </w:pPr>
        </w:p>
      </w:tc>
      <w:tc>
        <w:tcPr>
          <w:tcW w:w="3020" w:type="dxa"/>
        </w:tcPr>
        <w:p w14:paraId="7FF21961" w14:textId="14292ECA" w:rsidR="12ABB35D" w:rsidRDefault="12ABB35D" w:rsidP="12ABB35D">
          <w:pPr>
            <w:pStyle w:val="Header"/>
            <w:jc w:val="center"/>
          </w:pPr>
        </w:p>
      </w:tc>
      <w:tc>
        <w:tcPr>
          <w:tcW w:w="3020" w:type="dxa"/>
        </w:tcPr>
        <w:p w14:paraId="6B4636CC" w14:textId="611F2927" w:rsidR="12ABB35D" w:rsidRDefault="12ABB35D" w:rsidP="12ABB35D">
          <w:pPr>
            <w:pStyle w:val="Header"/>
            <w:ind w:right="-115"/>
            <w:jc w:val="right"/>
          </w:pPr>
        </w:p>
      </w:tc>
    </w:tr>
  </w:tbl>
  <w:p w14:paraId="029F9EC5" w14:textId="1C915240" w:rsidR="12ABB35D" w:rsidRDefault="12ABB35D" w:rsidP="12ABB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B360" w14:textId="1537C51C" w:rsidR="009258E8" w:rsidRPr="002E5555" w:rsidRDefault="009258E8" w:rsidP="009258E8">
    <w:pPr>
      <w:pStyle w:val="Footer"/>
      <w:rPr>
        <w:sz w:val="24"/>
        <w:szCs w:val="24"/>
      </w:rPr>
    </w:pPr>
    <w:r w:rsidRPr="001C7CFE">
      <w:rPr>
        <w:noProof/>
        <w:sz w:val="16"/>
        <w:szCs w:val="16"/>
      </w:rPr>
      <w:drawing>
        <wp:anchor distT="0" distB="0" distL="114300" distR="114300" simplePos="0" relativeHeight="251658240"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2"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71F2B60D" w:rsidRPr="00744B47">
      <w:rPr>
        <w:sz w:val="16"/>
        <w:szCs w:val="16"/>
      </w:rPr>
      <w:t>Graduaat</w:t>
    </w:r>
    <w:r w:rsidR="000B7CEB">
      <w:rPr>
        <w:sz w:val="16"/>
        <w:szCs w:val="16"/>
      </w:rPr>
      <w:t>sopleidingen</w:t>
    </w:r>
  </w:p>
  <w:p w14:paraId="61996412" w14:textId="77777777" w:rsidR="009258E8" w:rsidRPr="001C394A" w:rsidRDefault="009258E8" w:rsidP="009258E8">
    <w:pPr>
      <w:pStyle w:val="Header"/>
    </w:pPr>
  </w:p>
  <w:p w14:paraId="00405B1E" w14:textId="77777777" w:rsidR="00B405D4" w:rsidRPr="009258E8" w:rsidRDefault="00B405D4" w:rsidP="00925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096"/>
    <w:multiLevelType w:val="hybridMultilevel"/>
    <w:tmpl w:val="391C73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4C2368A"/>
    <w:multiLevelType w:val="hybridMultilevel"/>
    <w:tmpl w:val="1A5EDCE2"/>
    <w:lvl w:ilvl="0" w:tplc="5B9623AA">
      <w:start w:val="1"/>
      <w:numFmt w:val="bullet"/>
      <w:lvlText w:val=""/>
      <w:lvlJc w:val="left"/>
      <w:pPr>
        <w:ind w:left="1068" w:hanging="360"/>
      </w:pPr>
      <w:rPr>
        <w:rFonts w:ascii="Symbol" w:hAnsi="Symbol" w:hint="default"/>
      </w:rPr>
    </w:lvl>
    <w:lvl w:ilvl="1" w:tplc="AB80C090">
      <w:start w:val="1"/>
      <w:numFmt w:val="bullet"/>
      <w:lvlText w:val="o"/>
      <w:lvlJc w:val="left"/>
      <w:pPr>
        <w:ind w:left="1788" w:hanging="360"/>
      </w:pPr>
      <w:rPr>
        <w:rFonts w:ascii="Courier New" w:hAnsi="Courier New" w:hint="default"/>
      </w:rPr>
    </w:lvl>
    <w:lvl w:ilvl="2" w:tplc="EBF6D098">
      <w:start w:val="1"/>
      <w:numFmt w:val="bullet"/>
      <w:lvlText w:val=""/>
      <w:lvlJc w:val="left"/>
      <w:pPr>
        <w:ind w:left="2508" w:hanging="360"/>
      </w:pPr>
      <w:rPr>
        <w:rFonts w:ascii="Wingdings" w:hAnsi="Wingdings" w:hint="default"/>
      </w:rPr>
    </w:lvl>
    <w:lvl w:ilvl="3" w:tplc="E1285FC4">
      <w:start w:val="1"/>
      <w:numFmt w:val="bullet"/>
      <w:lvlText w:val=""/>
      <w:lvlJc w:val="left"/>
      <w:pPr>
        <w:ind w:left="3228" w:hanging="360"/>
      </w:pPr>
      <w:rPr>
        <w:rFonts w:ascii="Symbol" w:hAnsi="Symbol" w:hint="default"/>
      </w:rPr>
    </w:lvl>
    <w:lvl w:ilvl="4" w:tplc="3D1848BE">
      <w:start w:val="1"/>
      <w:numFmt w:val="bullet"/>
      <w:lvlText w:val="o"/>
      <w:lvlJc w:val="left"/>
      <w:pPr>
        <w:ind w:left="3948" w:hanging="360"/>
      </w:pPr>
      <w:rPr>
        <w:rFonts w:ascii="Courier New" w:hAnsi="Courier New" w:hint="default"/>
      </w:rPr>
    </w:lvl>
    <w:lvl w:ilvl="5" w:tplc="03A8BD60">
      <w:start w:val="1"/>
      <w:numFmt w:val="bullet"/>
      <w:lvlText w:val=""/>
      <w:lvlJc w:val="left"/>
      <w:pPr>
        <w:ind w:left="4668" w:hanging="360"/>
      </w:pPr>
      <w:rPr>
        <w:rFonts w:ascii="Wingdings" w:hAnsi="Wingdings" w:hint="default"/>
      </w:rPr>
    </w:lvl>
    <w:lvl w:ilvl="6" w:tplc="9C42049E">
      <w:start w:val="1"/>
      <w:numFmt w:val="bullet"/>
      <w:lvlText w:val=""/>
      <w:lvlJc w:val="left"/>
      <w:pPr>
        <w:ind w:left="5388" w:hanging="360"/>
      </w:pPr>
      <w:rPr>
        <w:rFonts w:ascii="Symbol" w:hAnsi="Symbol" w:hint="default"/>
      </w:rPr>
    </w:lvl>
    <w:lvl w:ilvl="7" w:tplc="8CBC90B2">
      <w:start w:val="1"/>
      <w:numFmt w:val="bullet"/>
      <w:lvlText w:val="o"/>
      <w:lvlJc w:val="left"/>
      <w:pPr>
        <w:ind w:left="6108" w:hanging="360"/>
      </w:pPr>
      <w:rPr>
        <w:rFonts w:ascii="Courier New" w:hAnsi="Courier New" w:hint="default"/>
      </w:rPr>
    </w:lvl>
    <w:lvl w:ilvl="8" w:tplc="68CE1E54">
      <w:start w:val="1"/>
      <w:numFmt w:val="bullet"/>
      <w:lvlText w:val=""/>
      <w:lvlJc w:val="left"/>
      <w:pPr>
        <w:ind w:left="6828" w:hanging="360"/>
      </w:pPr>
      <w:rPr>
        <w:rFonts w:ascii="Wingdings" w:hAnsi="Wingdings" w:hint="default"/>
      </w:rPr>
    </w:lvl>
  </w:abstractNum>
  <w:abstractNum w:abstractNumId="2" w15:restartNumberingAfterBreak="0">
    <w:nsid w:val="057B7AC0"/>
    <w:multiLevelType w:val="hybridMultilevel"/>
    <w:tmpl w:val="06402DA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05C50ECF"/>
    <w:multiLevelType w:val="hybridMultilevel"/>
    <w:tmpl w:val="8BD88A12"/>
    <w:lvl w:ilvl="0" w:tplc="4E103ABA">
      <w:start w:val="1"/>
      <w:numFmt w:val="bullet"/>
      <w:lvlText w:val=""/>
      <w:lvlJc w:val="left"/>
      <w:pPr>
        <w:ind w:left="720" w:hanging="360"/>
      </w:pPr>
      <w:rPr>
        <w:rFonts w:ascii="Symbol" w:hAnsi="Symbol" w:hint="default"/>
      </w:rPr>
    </w:lvl>
    <w:lvl w:ilvl="1" w:tplc="752CA2F0">
      <w:start w:val="1"/>
      <w:numFmt w:val="bullet"/>
      <w:lvlText w:val="-"/>
      <w:lvlJc w:val="left"/>
      <w:pPr>
        <w:ind w:left="1440" w:hanging="360"/>
      </w:pPr>
      <w:rPr>
        <w:rFonts w:ascii="Calibri" w:hAnsi="Calibri" w:hint="default"/>
      </w:rPr>
    </w:lvl>
    <w:lvl w:ilvl="2" w:tplc="52504F0C">
      <w:start w:val="1"/>
      <w:numFmt w:val="bullet"/>
      <w:lvlText w:val=""/>
      <w:lvlJc w:val="left"/>
      <w:pPr>
        <w:ind w:left="2160" w:hanging="360"/>
      </w:pPr>
      <w:rPr>
        <w:rFonts w:ascii="Wingdings" w:hAnsi="Wingdings" w:hint="default"/>
      </w:rPr>
    </w:lvl>
    <w:lvl w:ilvl="3" w:tplc="FB7A3DB6">
      <w:start w:val="1"/>
      <w:numFmt w:val="bullet"/>
      <w:lvlText w:val=""/>
      <w:lvlJc w:val="left"/>
      <w:pPr>
        <w:ind w:left="2880" w:hanging="360"/>
      </w:pPr>
      <w:rPr>
        <w:rFonts w:ascii="Symbol" w:hAnsi="Symbol" w:hint="default"/>
      </w:rPr>
    </w:lvl>
    <w:lvl w:ilvl="4" w:tplc="D4EE2840">
      <w:start w:val="1"/>
      <w:numFmt w:val="bullet"/>
      <w:lvlText w:val="o"/>
      <w:lvlJc w:val="left"/>
      <w:pPr>
        <w:ind w:left="3600" w:hanging="360"/>
      </w:pPr>
      <w:rPr>
        <w:rFonts w:ascii="Courier New" w:hAnsi="Courier New" w:hint="default"/>
      </w:rPr>
    </w:lvl>
    <w:lvl w:ilvl="5" w:tplc="8A08ED26">
      <w:start w:val="1"/>
      <w:numFmt w:val="bullet"/>
      <w:lvlText w:val=""/>
      <w:lvlJc w:val="left"/>
      <w:pPr>
        <w:ind w:left="4320" w:hanging="360"/>
      </w:pPr>
      <w:rPr>
        <w:rFonts w:ascii="Wingdings" w:hAnsi="Wingdings" w:hint="default"/>
      </w:rPr>
    </w:lvl>
    <w:lvl w:ilvl="6" w:tplc="4F0E2A98">
      <w:start w:val="1"/>
      <w:numFmt w:val="bullet"/>
      <w:lvlText w:val=""/>
      <w:lvlJc w:val="left"/>
      <w:pPr>
        <w:ind w:left="5040" w:hanging="360"/>
      </w:pPr>
      <w:rPr>
        <w:rFonts w:ascii="Symbol" w:hAnsi="Symbol" w:hint="default"/>
      </w:rPr>
    </w:lvl>
    <w:lvl w:ilvl="7" w:tplc="581A36A6">
      <w:start w:val="1"/>
      <w:numFmt w:val="bullet"/>
      <w:lvlText w:val="o"/>
      <w:lvlJc w:val="left"/>
      <w:pPr>
        <w:ind w:left="5760" w:hanging="360"/>
      </w:pPr>
      <w:rPr>
        <w:rFonts w:ascii="Courier New" w:hAnsi="Courier New" w:hint="default"/>
      </w:rPr>
    </w:lvl>
    <w:lvl w:ilvl="8" w:tplc="F4EC98D8">
      <w:start w:val="1"/>
      <w:numFmt w:val="bullet"/>
      <w:lvlText w:val=""/>
      <w:lvlJc w:val="left"/>
      <w:pPr>
        <w:ind w:left="6480" w:hanging="360"/>
      </w:pPr>
      <w:rPr>
        <w:rFonts w:ascii="Wingdings" w:hAnsi="Wingdings" w:hint="default"/>
      </w:rPr>
    </w:lvl>
  </w:abstractNum>
  <w:abstractNum w:abstractNumId="4" w15:restartNumberingAfterBreak="0">
    <w:nsid w:val="0B160F65"/>
    <w:multiLevelType w:val="hybridMultilevel"/>
    <w:tmpl w:val="1A048A8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5" w15:restartNumberingAfterBreak="0">
    <w:nsid w:val="12B424B7"/>
    <w:multiLevelType w:val="hybridMultilevel"/>
    <w:tmpl w:val="DE98E9A0"/>
    <w:lvl w:ilvl="0" w:tplc="04090019">
      <w:start w:val="1"/>
      <w:numFmt w:val="lowerLetter"/>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6" w15:restartNumberingAfterBreak="0">
    <w:nsid w:val="14E679C9"/>
    <w:multiLevelType w:val="hybridMultilevel"/>
    <w:tmpl w:val="F0487DDA"/>
    <w:lvl w:ilvl="0" w:tplc="98E4D332">
      <w:start w:val="1"/>
      <w:numFmt w:val="bullet"/>
      <w:lvlText w:val=""/>
      <w:lvlJc w:val="left"/>
      <w:pPr>
        <w:ind w:left="720" w:hanging="360"/>
      </w:pPr>
      <w:rPr>
        <w:rFonts w:ascii="Symbol" w:hAnsi="Symbol" w:hint="default"/>
      </w:rPr>
    </w:lvl>
    <w:lvl w:ilvl="1" w:tplc="E48452B8">
      <w:start w:val="1"/>
      <w:numFmt w:val="bullet"/>
      <w:lvlText w:val="-"/>
      <w:lvlJc w:val="left"/>
      <w:pPr>
        <w:ind w:left="1440" w:hanging="360"/>
      </w:pPr>
      <w:rPr>
        <w:rFonts w:ascii="Calibri" w:hAnsi="Calibri" w:hint="default"/>
      </w:rPr>
    </w:lvl>
    <w:lvl w:ilvl="2" w:tplc="EDAC8AF4">
      <w:start w:val="1"/>
      <w:numFmt w:val="bullet"/>
      <w:lvlText w:val=""/>
      <w:lvlJc w:val="left"/>
      <w:pPr>
        <w:ind w:left="2160" w:hanging="360"/>
      </w:pPr>
      <w:rPr>
        <w:rFonts w:ascii="Wingdings" w:hAnsi="Wingdings" w:hint="default"/>
      </w:rPr>
    </w:lvl>
    <w:lvl w:ilvl="3" w:tplc="5AF83BB6">
      <w:start w:val="1"/>
      <w:numFmt w:val="bullet"/>
      <w:lvlText w:val=""/>
      <w:lvlJc w:val="left"/>
      <w:pPr>
        <w:ind w:left="2880" w:hanging="360"/>
      </w:pPr>
      <w:rPr>
        <w:rFonts w:ascii="Symbol" w:hAnsi="Symbol" w:hint="default"/>
      </w:rPr>
    </w:lvl>
    <w:lvl w:ilvl="4" w:tplc="305EF542">
      <w:start w:val="1"/>
      <w:numFmt w:val="bullet"/>
      <w:lvlText w:val="o"/>
      <w:lvlJc w:val="left"/>
      <w:pPr>
        <w:ind w:left="3600" w:hanging="360"/>
      </w:pPr>
      <w:rPr>
        <w:rFonts w:ascii="Courier New" w:hAnsi="Courier New" w:hint="default"/>
      </w:rPr>
    </w:lvl>
    <w:lvl w:ilvl="5" w:tplc="7E7CEA6C">
      <w:start w:val="1"/>
      <w:numFmt w:val="bullet"/>
      <w:lvlText w:val=""/>
      <w:lvlJc w:val="left"/>
      <w:pPr>
        <w:ind w:left="4320" w:hanging="360"/>
      </w:pPr>
      <w:rPr>
        <w:rFonts w:ascii="Wingdings" w:hAnsi="Wingdings" w:hint="default"/>
      </w:rPr>
    </w:lvl>
    <w:lvl w:ilvl="6" w:tplc="DD824780">
      <w:start w:val="1"/>
      <w:numFmt w:val="bullet"/>
      <w:lvlText w:val=""/>
      <w:lvlJc w:val="left"/>
      <w:pPr>
        <w:ind w:left="5040" w:hanging="360"/>
      </w:pPr>
      <w:rPr>
        <w:rFonts w:ascii="Symbol" w:hAnsi="Symbol" w:hint="default"/>
      </w:rPr>
    </w:lvl>
    <w:lvl w:ilvl="7" w:tplc="83C6B94E">
      <w:start w:val="1"/>
      <w:numFmt w:val="bullet"/>
      <w:lvlText w:val="o"/>
      <w:lvlJc w:val="left"/>
      <w:pPr>
        <w:ind w:left="5760" w:hanging="360"/>
      </w:pPr>
      <w:rPr>
        <w:rFonts w:ascii="Courier New" w:hAnsi="Courier New" w:hint="default"/>
      </w:rPr>
    </w:lvl>
    <w:lvl w:ilvl="8" w:tplc="7EA88870">
      <w:start w:val="1"/>
      <w:numFmt w:val="bullet"/>
      <w:lvlText w:val=""/>
      <w:lvlJc w:val="left"/>
      <w:pPr>
        <w:ind w:left="6480" w:hanging="360"/>
      </w:pPr>
      <w:rPr>
        <w:rFonts w:ascii="Wingdings" w:hAnsi="Wingdings" w:hint="default"/>
      </w:rPr>
    </w:lvl>
  </w:abstractNum>
  <w:abstractNum w:abstractNumId="7"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8" w15:restartNumberingAfterBreak="0">
    <w:nsid w:val="1A450E59"/>
    <w:multiLevelType w:val="hybridMultilevel"/>
    <w:tmpl w:val="54465932"/>
    <w:lvl w:ilvl="0" w:tplc="503EBCEA">
      <w:start w:val="1"/>
      <w:numFmt w:val="bullet"/>
      <w:lvlText w:val=""/>
      <w:lvlJc w:val="left"/>
      <w:pPr>
        <w:ind w:left="720" w:hanging="360"/>
      </w:pPr>
      <w:rPr>
        <w:rFonts w:ascii="Symbol" w:hAnsi="Symbol" w:hint="default"/>
      </w:rPr>
    </w:lvl>
    <w:lvl w:ilvl="1" w:tplc="DBEA1DA8">
      <w:start w:val="1"/>
      <w:numFmt w:val="bullet"/>
      <w:lvlText w:val=""/>
      <w:lvlJc w:val="left"/>
      <w:pPr>
        <w:ind w:left="1440" w:hanging="360"/>
      </w:pPr>
      <w:rPr>
        <w:rFonts w:ascii="Symbol" w:hAnsi="Symbol" w:hint="default"/>
      </w:rPr>
    </w:lvl>
    <w:lvl w:ilvl="2" w:tplc="FBB2A916">
      <w:start w:val="1"/>
      <w:numFmt w:val="bullet"/>
      <w:lvlText w:val=""/>
      <w:lvlJc w:val="left"/>
      <w:pPr>
        <w:ind w:left="2160" w:hanging="360"/>
      </w:pPr>
      <w:rPr>
        <w:rFonts w:ascii="Wingdings" w:hAnsi="Wingdings" w:hint="default"/>
      </w:rPr>
    </w:lvl>
    <w:lvl w:ilvl="3" w:tplc="5C2A5136">
      <w:start w:val="1"/>
      <w:numFmt w:val="bullet"/>
      <w:lvlText w:val=""/>
      <w:lvlJc w:val="left"/>
      <w:pPr>
        <w:ind w:left="2880" w:hanging="360"/>
      </w:pPr>
      <w:rPr>
        <w:rFonts w:ascii="Symbol" w:hAnsi="Symbol" w:hint="default"/>
      </w:rPr>
    </w:lvl>
    <w:lvl w:ilvl="4" w:tplc="D3C85A50">
      <w:start w:val="1"/>
      <w:numFmt w:val="bullet"/>
      <w:lvlText w:val="o"/>
      <w:lvlJc w:val="left"/>
      <w:pPr>
        <w:ind w:left="3600" w:hanging="360"/>
      </w:pPr>
      <w:rPr>
        <w:rFonts w:ascii="Courier New" w:hAnsi="Courier New" w:hint="default"/>
      </w:rPr>
    </w:lvl>
    <w:lvl w:ilvl="5" w:tplc="02EEB5D8">
      <w:start w:val="1"/>
      <w:numFmt w:val="bullet"/>
      <w:lvlText w:val=""/>
      <w:lvlJc w:val="left"/>
      <w:pPr>
        <w:ind w:left="4320" w:hanging="360"/>
      </w:pPr>
      <w:rPr>
        <w:rFonts w:ascii="Wingdings" w:hAnsi="Wingdings" w:hint="default"/>
      </w:rPr>
    </w:lvl>
    <w:lvl w:ilvl="6" w:tplc="C556FABC">
      <w:start w:val="1"/>
      <w:numFmt w:val="bullet"/>
      <w:lvlText w:val=""/>
      <w:lvlJc w:val="left"/>
      <w:pPr>
        <w:ind w:left="5040" w:hanging="360"/>
      </w:pPr>
      <w:rPr>
        <w:rFonts w:ascii="Symbol" w:hAnsi="Symbol" w:hint="default"/>
      </w:rPr>
    </w:lvl>
    <w:lvl w:ilvl="7" w:tplc="81E49472">
      <w:start w:val="1"/>
      <w:numFmt w:val="bullet"/>
      <w:lvlText w:val="o"/>
      <w:lvlJc w:val="left"/>
      <w:pPr>
        <w:ind w:left="5760" w:hanging="360"/>
      </w:pPr>
      <w:rPr>
        <w:rFonts w:ascii="Courier New" w:hAnsi="Courier New" w:hint="default"/>
      </w:rPr>
    </w:lvl>
    <w:lvl w:ilvl="8" w:tplc="541AE46A">
      <w:start w:val="1"/>
      <w:numFmt w:val="bullet"/>
      <w:lvlText w:val=""/>
      <w:lvlJc w:val="left"/>
      <w:pPr>
        <w:ind w:left="6480" w:hanging="360"/>
      </w:pPr>
      <w:rPr>
        <w:rFonts w:ascii="Wingdings" w:hAnsi="Wingdings" w:hint="default"/>
      </w:rPr>
    </w:lvl>
  </w:abstractNum>
  <w:abstractNum w:abstractNumId="9" w15:restartNumberingAfterBreak="0">
    <w:nsid w:val="1B61107C"/>
    <w:multiLevelType w:val="hybridMultilevel"/>
    <w:tmpl w:val="3528BF14"/>
    <w:lvl w:ilvl="0" w:tplc="F386201A">
      <w:start w:val="1"/>
      <w:numFmt w:val="bullet"/>
      <w:lvlText w:val=""/>
      <w:lvlJc w:val="left"/>
      <w:pPr>
        <w:ind w:left="720" w:hanging="360"/>
      </w:pPr>
      <w:rPr>
        <w:rFonts w:ascii="Symbol" w:hAnsi="Symbol" w:hint="default"/>
      </w:rPr>
    </w:lvl>
    <w:lvl w:ilvl="1" w:tplc="081A2E7A">
      <w:start w:val="1"/>
      <w:numFmt w:val="bullet"/>
      <w:lvlText w:val=""/>
      <w:lvlJc w:val="left"/>
      <w:pPr>
        <w:ind w:left="1440" w:hanging="360"/>
      </w:pPr>
      <w:rPr>
        <w:rFonts w:ascii="Symbol" w:hAnsi="Symbol" w:hint="default"/>
      </w:rPr>
    </w:lvl>
    <w:lvl w:ilvl="2" w:tplc="63E830B4">
      <w:start w:val="1"/>
      <w:numFmt w:val="bullet"/>
      <w:lvlText w:val=""/>
      <w:lvlJc w:val="left"/>
      <w:pPr>
        <w:ind w:left="2160" w:hanging="360"/>
      </w:pPr>
      <w:rPr>
        <w:rFonts w:ascii="Wingdings" w:hAnsi="Wingdings" w:hint="default"/>
      </w:rPr>
    </w:lvl>
    <w:lvl w:ilvl="3" w:tplc="B97C5D0E">
      <w:start w:val="1"/>
      <w:numFmt w:val="bullet"/>
      <w:lvlText w:val=""/>
      <w:lvlJc w:val="left"/>
      <w:pPr>
        <w:ind w:left="2880" w:hanging="360"/>
      </w:pPr>
      <w:rPr>
        <w:rFonts w:ascii="Symbol" w:hAnsi="Symbol" w:hint="default"/>
      </w:rPr>
    </w:lvl>
    <w:lvl w:ilvl="4" w:tplc="49025C76">
      <w:start w:val="1"/>
      <w:numFmt w:val="bullet"/>
      <w:lvlText w:val="o"/>
      <w:lvlJc w:val="left"/>
      <w:pPr>
        <w:ind w:left="3600" w:hanging="360"/>
      </w:pPr>
      <w:rPr>
        <w:rFonts w:ascii="Courier New" w:hAnsi="Courier New" w:hint="default"/>
      </w:rPr>
    </w:lvl>
    <w:lvl w:ilvl="5" w:tplc="AE1E1F90">
      <w:start w:val="1"/>
      <w:numFmt w:val="bullet"/>
      <w:lvlText w:val=""/>
      <w:lvlJc w:val="left"/>
      <w:pPr>
        <w:ind w:left="4320" w:hanging="360"/>
      </w:pPr>
      <w:rPr>
        <w:rFonts w:ascii="Wingdings" w:hAnsi="Wingdings" w:hint="default"/>
      </w:rPr>
    </w:lvl>
    <w:lvl w:ilvl="6" w:tplc="2B32A574">
      <w:start w:val="1"/>
      <w:numFmt w:val="bullet"/>
      <w:lvlText w:val=""/>
      <w:lvlJc w:val="left"/>
      <w:pPr>
        <w:ind w:left="5040" w:hanging="360"/>
      </w:pPr>
      <w:rPr>
        <w:rFonts w:ascii="Symbol" w:hAnsi="Symbol" w:hint="default"/>
      </w:rPr>
    </w:lvl>
    <w:lvl w:ilvl="7" w:tplc="D778D380">
      <w:start w:val="1"/>
      <w:numFmt w:val="bullet"/>
      <w:lvlText w:val="o"/>
      <w:lvlJc w:val="left"/>
      <w:pPr>
        <w:ind w:left="5760" w:hanging="360"/>
      </w:pPr>
      <w:rPr>
        <w:rFonts w:ascii="Courier New" w:hAnsi="Courier New" w:hint="default"/>
      </w:rPr>
    </w:lvl>
    <w:lvl w:ilvl="8" w:tplc="8D30DBEC">
      <w:start w:val="1"/>
      <w:numFmt w:val="bullet"/>
      <w:lvlText w:val=""/>
      <w:lvlJc w:val="left"/>
      <w:pPr>
        <w:ind w:left="6480" w:hanging="360"/>
      </w:pPr>
      <w:rPr>
        <w:rFonts w:ascii="Wingdings" w:hAnsi="Wingdings" w:hint="default"/>
      </w:rPr>
    </w:lvl>
  </w:abstractNum>
  <w:abstractNum w:abstractNumId="10" w15:restartNumberingAfterBreak="0">
    <w:nsid w:val="1DAC74D2"/>
    <w:multiLevelType w:val="hybridMultilevel"/>
    <w:tmpl w:val="DAC6917E"/>
    <w:lvl w:ilvl="0" w:tplc="3B64D63A">
      <w:start w:val="1"/>
      <w:numFmt w:val="bullet"/>
      <w:lvlText w:val=""/>
      <w:lvlJc w:val="left"/>
      <w:pPr>
        <w:ind w:left="720" w:hanging="360"/>
      </w:pPr>
      <w:rPr>
        <w:rFonts w:ascii="Symbol" w:hAnsi="Symbol" w:hint="default"/>
      </w:rPr>
    </w:lvl>
    <w:lvl w:ilvl="1" w:tplc="F7BA2564">
      <w:start w:val="1"/>
      <w:numFmt w:val="bullet"/>
      <w:lvlText w:val=""/>
      <w:lvlJc w:val="left"/>
      <w:pPr>
        <w:ind w:left="1440" w:hanging="360"/>
      </w:pPr>
      <w:rPr>
        <w:rFonts w:ascii="Symbol" w:hAnsi="Symbol" w:hint="default"/>
      </w:rPr>
    </w:lvl>
    <w:lvl w:ilvl="2" w:tplc="E5C44700">
      <w:start w:val="1"/>
      <w:numFmt w:val="bullet"/>
      <w:lvlText w:val=""/>
      <w:lvlJc w:val="left"/>
      <w:pPr>
        <w:ind w:left="2160" w:hanging="360"/>
      </w:pPr>
      <w:rPr>
        <w:rFonts w:ascii="Wingdings" w:hAnsi="Wingdings" w:hint="default"/>
      </w:rPr>
    </w:lvl>
    <w:lvl w:ilvl="3" w:tplc="5100E5CE">
      <w:start w:val="1"/>
      <w:numFmt w:val="bullet"/>
      <w:lvlText w:val=""/>
      <w:lvlJc w:val="left"/>
      <w:pPr>
        <w:ind w:left="2880" w:hanging="360"/>
      </w:pPr>
      <w:rPr>
        <w:rFonts w:ascii="Symbol" w:hAnsi="Symbol" w:hint="default"/>
      </w:rPr>
    </w:lvl>
    <w:lvl w:ilvl="4" w:tplc="D47C1A92">
      <w:start w:val="1"/>
      <w:numFmt w:val="bullet"/>
      <w:lvlText w:val="o"/>
      <w:lvlJc w:val="left"/>
      <w:pPr>
        <w:ind w:left="3600" w:hanging="360"/>
      </w:pPr>
      <w:rPr>
        <w:rFonts w:ascii="Courier New" w:hAnsi="Courier New" w:hint="default"/>
      </w:rPr>
    </w:lvl>
    <w:lvl w:ilvl="5" w:tplc="BB74F82E">
      <w:start w:val="1"/>
      <w:numFmt w:val="bullet"/>
      <w:lvlText w:val=""/>
      <w:lvlJc w:val="left"/>
      <w:pPr>
        <w:ind w:left="4320" w:hanging="360"/>
      </w:pPr>
      <w:rPr>
        <w:rFonts w:ascii="Wingdings" w:hAnsi="Wingdings" w:hint="default"/>
      </w:rPr>
    </w:lvl>
    <w:lvl w:ilvl="6" w:tplc="8264D2CA">
      <w:start w:val="1"/>
      <w:numFmt w:val="bullet"/>
      <w:lvlText w:val=""/>
      <w:lvlJc w:val="left"/>
      <w:pPr>
        <w:ind w:left="5040" w:hanging="360"/>
      </w:pPr>
      <w:rPr>
        <w:rFonts w:ascii="Symbol" w:hAnsi="Symbol" w:hint="default"/>
      </w:rPr>
    </w:lvl>
    <w:lvl w:ilvl="7" w:tplc="34868508">
      <w:start w:val="1"/>
      <w:numFmt w:val="bullet"/>
      <w:lvlText w:val="o"/>
      <w:lvlJc w:val="left"/>
      <w:pPr>
        <w:ind w:left="5760" w:hanging="360"/>
      </w:pPr>
      <w:rPr>
        <w:rFonts w:ascii="Courier New" w:hAnsi="Courier New" w:hint="default"/>
      </w:rPr>
    </w:lvl>
    <w:lvl w:ilvl="8" w:tplc="F1B65F40">
      <w:start w:val="1"/>
      <w:numFmt w:val="bullet"/>
      <w:lvlText w:val=""/>
      <w:lvlJc w:val="left"/>
      <w:pPr>
        <w:ind w:left="6480" w:hanging="360"/>
      </w:pPr>
      <w:rPr>
        <w:rFonts w:ascii="Wingdings" w:hAnsi="Wingdings" w:hint="default"/>
      </w:rPr>
    </w:lvl>
  </w:abstractNum>
  <w:abstractNum w:abstractNumId="11" w15:restartNumberingAfterBreak="0">
    <w:nsid w:val="25AD1DD2"/>
    <w:multiLevelType w:val="hybridMultilevel"/>
    <w:tmpl w:val="6BC8614C"/>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1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537F99"/>
    <w:multiLevelType w:val="hybridMultilevel"/>
    <w:tmpl w:val="A4FA77F0"/>
    <w:lvl w:ilvl="0" w:tplc="A2A4DC20">
      <w:start w:val="1"/>
      <w:numFmt w:val="decimal"/>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03102AA"/>
    <w:multiLevelType w:val="hybridMultilevel"/>
    <w:tmpl w:val="1BF4BC5A"/>
    <w:lvl w:ilvl="0" w:tplc="04090019">
      <w:start w:val="1"/>
      <w:numFmt w:val="lowerLetter"/>
      <w:lvlText w:val="%1."/>
      <w:lvlJc w:val="left"/>
      <w:pPr>
        <w:ind w:left="1065" w:hanging="360"/>
      </w:pPr>
      <w:rPr>
        <w:rFonts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5"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4D87BA3"/>
    <w:multiLevelType w:val="hybridMultilevel"/>
    <w:tmpl w:val="F88A75C6"/>
    <w:lvl w:ilvl="0" w:tplc="007A9360">
      <w:start w:val="1"/>
      <w:numFmt w:val="decimal"/>
      <w:pStyle w:val="Heading2"/>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6E364E"/>
    <w:multiLevelType w:val="hybridMultilevel"/>
    <w:tmpl w:val="F5C047EA"/>
    <w:lvl w:ilvl="0" w:tplc="69CEA58A">
      <w:start w:val="1"/>
      <w:numFmt w:val="bullet"/>
      <w:lvlText w:val=""/>
      <w:lvlJc w:val="left"/>
      <w:pPr>
        <w:ind w:left="720" w:hanging="360"/>
      </w:pPr>
      <w:rPr>
        <w:rFonts w:ascii="Symbol" w:hAnsi="Symbol" w:hint="default"/>
      </w:rPr>
    </w:lvl>
    <w:lvl w:ilvl="1" w:tplc="19E2542A">
      <w:start w:val="1"/>
      <w:numFmt w:val="bullet"/>
      <w:lvlText w:val="-"/>
      <w:lvlJc w:val="left"/>
      <w:pPr>
        <w:ind w:left="1440" w:hanging="360"/>
      </w:pPr>
      <w:rPr>
        <w:rFonts w:ascii="Calibri" w:hAnsi="Calibri" w:hint="default"/>
      </w:rPr>
    </w:lvl>
    <w:lvl w:ilvl="2" w:tplc="57DE5988">
      <w:start w:val="1"/>
      <w:numFmt w:val="bullet"/>
      <w:lvlText w:val=""/>
      <w:lvlJc w:val="left"/>
      <w:pPr>
        <w:ind w:left="2160" w:hanging="360"/>
      </w:pPr>
      <w:rPr>
        <w:rFonts w:ascii="Wingdings" w:hAnsi="Wingdings" w:hint="default"/>
      </w:rPr>
    </w:lvl>
    <w:lvl w:ilvl="3" w:tplc="077A27C8">
      <w:start w:val="1"/>
      <w:numFmt w:val="bullet"/>
      <w:lvlText w:val=""/>
      <w:lvlJc w:val="left"/>
      <w:pPr>
        <w:ind w:left="2880" w:hanging="360"/>
      </w:pPr>
      <w:rPr>
        <w:rFonts w:ascii="Symbol" w:hAnsi="Symbol" w:hint="default"/>
      </w:rPr>
    </w:lvl>
    <w:lvl w:ilvl="4" w:tplc="A9D86A38">
      <w:start w:val="1"/>
      <w:numFmt w:val="bullet"/>
      <w:lvlText w:val="o"/>
      <w:lvlJc w:val="left"/>
      <w:pPr>
        <w:ind w:left="3600" w:hanging="360"/>
      </w:pPr>
      <w:rPr>
        <w:rFonts w:ascii="Courier New" w:hAnsi="Courier New" w:hint="default"/>
      </w:rPr>
    </w:lvl>
    <w:lvl w:ilvl="5" w:tplc="618C98AE">
      <w:start w:val="1"/>
      <w:numFmt w:val="bullet"/>
      <w:lvlText w:val=""/>
      <w:lvlJc w:val="left"/>
      <w:pPr>
        <w:ind w:left="4320" w:hanging="360"/>
      </w:pPr>
      <w:rPr>
        <w:rFonts w:ascii="Wingdings" w:hAnsi="Wingdings" w:hint="default"/>
      </w:rPr>
    </w:lvl>
    <w:lvl w:ilvl="6" w:tplc="CBF89754">
      <w:start w:val="1"/>
      <w:numFmt w:val="bullet"/>
      <w:lvlText w:val=""/>
      <w:lvlJc w:val="left"/>
      <w:pPr>
        <w:ind w:left="5040" w:hanging="360"/>
      </w:pPr>
      <w:rPr>
        <w:rFonts w:ascii="Symbol" w:hAnsi="Symbol" w:hint="default"/>
      </w:rPr>
    </w:lvl>
    <w:lvl w:ilvl="7" w:tplc="E4EA9FBE">
      <w:start w:val="1"/>
      <w:numFmt w:val="bullet"/>
      <w:lvlText w:val="o"/>
      <w:lvlJc w:val="left"/>
      <w:pPr>
        <w:ind w:left="5760" w:hanging="360"/>
      </w:pPr>
      <w:rPr>
        <w:rFonts w:ascii="Courier New" w:hAnsi="Courier New" w:hint="default"/>
      </w:rPr>
    </w:lvl>
    <w:lvl w:ilvl="8" w:tplc="A95A6646">
      <w:start w:val="1"/>
      <w:numFmt w:val="bullet"/>
      <w:lvlText w:val=""/>
      <w:lvlJc w:val="left"/>
      <w:pPr>
        <w:ind w:left="6480" w:hanging="360"/>
      </w:pPr>
      <w:rPr>
        <w:rFonts w:ascii="Wingdings" w:hAnsi="Wingdings" w:hint="default"/>
      </w:rPr>
    </w:lvl>
  </w:abstractNum>
  <w:abstractNum w:abstractNumId="18" w15:restartNumberingAfterBreak="0">
    <w:nsid w:val="3D3609B1"/>
    <w:multiLevelType w:val="hybridMultilevel"/>
    <w:tmpl w:val="1D0A489E"/>
    <w:lvl w:ilvl="0" w:tplc="39F61016">
      <w:start w:val="1"/>
      <w:numFmt w:val="bullet"/>
      <w:lvlText w:val="-"/>
      <w:lvlJc w:val="left"/>
      <w:pPr>
        <w:ind w:left="1068" w:hanging="360"/>
      </w:pPr>
      <w:rPr>
        <w:rFonts w:ascii="Calibri" w:hAnsi="Calibri" w:hint="default"/>
      </w:rPr>
    </w:lvl>
    <w:lvl w:ilvl="1" w:tplc="95CC53E6">
      <w:start w:val="1"/>
      <w:numFmt w:val="bullet"/>
      <w:lvlText w:val="o"/>
      <w:lvlJc w:val="left"/>
      <w:pPr>
        <w:ind w:left="1788" w:hanging="360"/>
      </w:pPr>
      <w:rPr>
        <w:rFonts w:ascii="Courier New" w:hAnsi="Courier New" w:hint="default"/>
      </w:rPr>
    </w:lvl>
    <w:lvl w:ilvl="2" w:tplc="16D2BA60">
      <w:start w:val="1"/>
      <w:numFmt w:val="bullet"/>
      <w:lvlText w:val=""/>
      <w:lvlJc w:val="left"/>
      <w:pPr>
        <w:ind w:left="2508" w:hanging="360"/>
      </w:pPr>
      <w:rPr>
        <w:rFonts w:ascii="Wingdings" w:hAnsi="Wingdings" w:hint="default"/>
      </w:rPr>
    </w:lvl>
    <w:lvl w:ilvl="3" w:tplc="AED6D360">
      <w:start w:val="1"/>
      <w:numFmt w:val="bullet"/>
      <w:lvlText w:val=""/>
      <w:lvlJc w:val="left"/>
      <w:pPr>
        <w:ind w:left="3228" w:hanging="360"/>
      </w:pPr>
      <w:rPr>
        <w:rFonts w:ascii="Symbol" w:hAnsi="Symbol" w:hint="default"/>
      </w:rPr>
    </w:lvl>
    <w:lvl w:ilvl="4" w:tplc="89FC31D0">
      <w:start w:val="1"/>
      <w:numFmt w:val="bullet"/>
      <w:lvlText w:val="o"/>
      <w:lvlJc w:val="left"/>
      <w:pPr>
        <w:ind w:left="3948" w:hanging="360"/>
      </w:pPr>
      <w:rPr>
        <w:rFonts w:ascii="Courier New" w:hAnsi="Courier New" w:hint="default"/>
      </w:rPr>
    </w:lvl>
    <w:lvl w:ilvl="5" w:tplc="7EB6AEC8">
      <w:start w:val="1"/>
      <w:numFmt w:val="bullet"/>
      <w:lvlText w:val=""/>
      <w:lvlJc w:val="left"/>
      <w:pPr>
        <w:ind w:left="4668" w:hanging="360"/>
      </w:pPr>
      <w:rPr>
        <w:rFonts w:ascii="Wingdings" w:hAnsi="Wingdings" w:hint="default"/>
      </w:rPr>
    </w:lvl>
    <w:lvl w:ilvl="6" w:tplc="9E1C25DC">
      <w:start w:val="1"/>
      <w:numFmt w:val="bullet"/>
      <w:lvlText w:val=""/>
      <w:lvlJc w:val="left"/>
      <w:pPr>
        <w:ind w:left="5388" w:hanging="360"/>
      </w:pPr>
      <w:rPr>
        <w:rFonts w:ascii="Symbol" w:hAnsi="Symbol" w:hint="default"/>
      </w:rPr>
    </w:lvl>
    <w:lvl w:ilvl="7" w:tplc="EAA6A0CE">
      <w:start w:val="1"/>
      <w:numFmt w:val="bullet"/>
      <w:lvlText w:val="o"/>
      <w:lvlJc w:val="left"/>
      <w:pPr>
        <w:ind w:left="6108" w:hanging="360"/>
      </w:pPr>
      <w:rPr>
        <w:rFonts w:ascii="Courier New" w:hAnsi="Courier New" w:hint="default"/>
      </w:rPr>
    </w:lvl>
    <w:lvl w:ilvl="8" w:tplc="AAAC3672">
      <w:start w:val="1"/>
      <w:numFmt w:val="bullet"/>
      <w:lvlText w:val=""/>
      <w:lvlJc w:val="left"/>
      <w:pPr>
        <w:ind w:left="6828" w:hanging="360"/>
      </w:pPr>
      <w:rPr>
        <w:rFonts w:ascii="Wingdings" w:hAnsi="Wingdings" w:hint="default"/>
      </w:rPr>
    </w:lvl>
  </w:abstractNum>
  <w:abstractNum w:abstractNumId="19" w15:restartNumberingAfterBreak="0">
    <w:nsid w:val="401E74E2"/>
    <w:multiLevelType w:val="hybridMultilevel"/>
    <w:tmpl w:val="40FC541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23" w15:restartNumberingAfterBreak="0">
    <w:nsid w:val="54A63ADB"/>
    <w:multiLevelType w:val="hybridMultilevel"/>
    <w:tmpl w:val="C15EE34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4" w15:restartNumberingAfterBreak="0">
    <w:nsid w:val="54E10F79"/>
    <w:multiLevelType w:val="hybridMultilevel"/>
    <w:tmpl w:val="B67AF0F0"/>
    <w:lvl w:ilvl="0" w:tplc="A0100F00">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5" w15:restartNumberingAfterBreak="0">
    <w:nsid w:val="55FA1BCE"/>
    <w:multiLevelType w:val="multilevel"/>
    <w:tmpl w:val="CD723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1360AC"/>
    <w:multiLevelType w:val="hybridMultilevel"/>
    <w:tmpl w:val="BF9E9AA4"/>
    <w:lvl w:ilvl="0" w:tplc="EC1C751E">
      <w:start w:val="1"/>
      <w:numFmt w:val="bullet"/>
      <w:lvlText w:val="-"/>
      <w:lvlJc w:val="left"/>
      <w:pPr>
        <w:ind w:left="1068" w:hanging="360"/>
      </w:pPr>
      <w:rPr>
        <w:rFonts w:ascii="Calibri" w:hAnsi="Calibri" w:hint="default"/>
      </w:rPr>
    </w:lvl>
    <w:lvl w:ilvl="1" w:tplc="5A62B9D8">
      <w:start w:val="1"/>
      <w:numFmt w:val="bullet"/>
      <w:lvlText w:val="o"/>
      <w:lvlJc w:val="left"/>
      <w:pPr>
        <w:ind w:left="1788" w:hanging="360"/>
      </w:pPr>
      <w:rPr>
        <w:rFonts w:ascii="Courier New" w:hAnsi="Courier New" w:hint="default"/>
      </w:rPr>
    </w:lvl>
    <w:lvl w:ilvl="2" w:tplc="46F8F9B8">
      <w:start w:val="1"/>
      <w:numFmt w:val="bullet"/>
      <w:lvlText w:val=""/>
      <w:lvlJc w:val="left"/>
      <w:pPr>
        <w:ind w:left="2508" w:hanging="360"/>
      </w:pPr>
      <w:rPr>
        <w:rFonts w:ascii="Wingdings" w:hAnsi="Wingdings" w:hint="default"/>
      </w:rPr>
    </w:lvl>
    <w:lvl w:ilvl="3" w:tplc="98B0284E">
      <w:start w:val="1"/>
      <w:numFmt w:val="bullet"/>
      <w:lvlText w:val=""/>
      <w:lvlJc w:val="left"/>
      <w:pPr>
        <w:ind w:left="3228" w:hanging="360"/>
      </w:pPr>
      <w:rPr>
        <w:rFonts w:ascii="Symbol" w:hAnsi="Symbol" w:hint="default"/>
      </w:rPr>
    </w:lvl>
    <w:lvl w:ilvl="4" w:tplc="8CE2656C">
      <w:start w:val="1"/>
      <w:numFmt w:val="bullet"/>
      <w:lvlText w:val="o"/>
      <w:lvlJc w:val="left"/>
      <w:pPr>
        <w:ind w:left="3948" w:hanging="360"/>
      </w:pPr>
      <w:rPr>
        <w:rFonts w:ascii="Courier New" w:hAnsi="Courier New" w:hint="default"/>
      </w:rPr>
    </w:lvl>
    <w:lvl w:ilvl="5" w:tplc="6E567308">
      <w:start w:val="1"/>
      <w:numFmt w:val="bullet"/>
      <w:lvlText w:val=""/>
      <w:lvlJc w:val="left"/>
      <w:pPr>
        <w:ind w:left="4668" w:hanging="360"/>
      </w:pPr>
      <w:rPr>
        <w:rFonts w:ascii="Wingdings" w:hAnsi="Wingdings" w:hint="default"/>
      </w:rPr>
    </w:lvl>
    <w:lvl w:ilvl="6" w:tplc="73D4F2FA">
      <w:start w:val="1"/>
      <w:numFmt w:val="bullet"/>
      <w:lvlText w:val=""/>
      <w:lvlJc w:val="left"/>
      <w:pPr>
        <w:ind w:left="5388" w:hanging="360"/>
      </w:pPr>
      <w:rPr>
        <w:rFonts w:ascii="Symbol" w:hAnsi="Symbol" w:hint="default"/>
      </w:rPr>
    </w:lvl>
    <w:lvl w:ilvl="7" w:tplc="E56C0746">
      <w:start w:val="1"/>
      <w:numFmt w:val="bullet"/>
      <w:lvlText w:val="o"/>
      <w:lvlJc w:val="left"/>
      <w:pPr>
        <w:ind w:left="6108" w:hanging="360"/>
      </w:pPr>
      <w:rPr>
        <w:rFonts w:ascii="Courier New" w:hAnsi="Courier New" w:hint="default"/>
      </w:rPr>
    </w:lvl>
    <w:lvl w:ilvl="8" w:tplc="8356DC9A">
      <w:start w:val="1"/>
      <w:numFmt w:val="bullet"/>
      <w:lvlText w:val=""/>
      <w:lvlJc w:val="left"/>
      <w:pPr>
        <w:ind w:left="6828" w:hanging="360"/>
      </w:pPr>
      <w:rPr>
        <w:rFonts w:ascii="Wingdings" w:hAnsi="Wingdings" w:hint="default"/>
      </w:rPr>
    </w:lvl>
  </w:abstractNum>
  <w:abstractNum w:abstractNumId="27"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9C924D3"/>
    <w:multiLevelType w:val="hybridMultilevel"/>
    <w:tmpl w:val="FA4250BE"/>
    <w:lvl w:ilvl="0" w:tplc="6034182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1" w15:restartNumberingAfterBreak="0">
    <w:nsid w:val="71397664"/>
    <w:multiLevelType w:val="hybridMultilevel"/>
    <w:tmpl w:val="8BD25C1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2" w15:restartNumberingAfterBreak="0">
    <w:nsid w:val="7276609C"/>
    <w:multiLevelType w:val="hybridMultilevel"/>
    <w:tmpl w:val="1486DDF4"/>
    <w:lvl w:ilvl="0" w:tplc="9BA233DA">
      <w:start w:val="1"/>
      <w:numFmt w:val="bullet"/>
      <w:lvlText w:val="-"/>
      <w:lvlJc w:val="left"/>
      <w:pPr>
        <w:ind w:left="720" w:hanging="360"/>
      </w:pPr>
      <w:rPr>
        <w:rFonts w:ascii="Calibri" w:hAnsi="Calibri" w:hint="default"/>
      </w:rPr>
    </w:lvl>
    <w:lvl w:ilvl="1" w:tplc="A9CA23D4">
      <w:start w:val="1"/>
      <w:numFmt w:val="bullet"/>
      <w:lvlText w:val="o"/>
      <w:lvlJc w:val="left"/>
      <w:pPr>
        <w:ind w:left="1440" w:hanging="360"/>
      </w:pPr>
      <w:rPr>
        <w:rFonts w:ascii="Courier New" w:hAnsi="Courier New" w:hint="default"/>
      </w:rPr>
    </w:lvl>
    <w:lvl w:ilvl="2" w:tplc="D4F42A9A">
      <w:start w:val="1"/>
      <w:numFmt w:val="bullet"/>
      <w:lvlText w:val=""/>
      <w:lvlJc w:val="left"/>
      <w:pPr>
        <w:ind w:left="2160" w:hanging="360"/>
      </w:pPr>
      <w:rPr>
        <w:rFonts w:ascii="Wingdings" w:hAnsi="Wingdings" w:hint="default"/>
      </w:rPr>
    </w:lvl>
    <w:lvl w:ilvl="3" w:tplc="A84C02BE">
      <w:start w:val="1"/>
      <w:numFmt w:val="bullet"/>
      <w:lvlText w:val=""/>
      <w:lvlJc w:val="left"/>
      <w:pPr>
        <w:ind w:left="2880" w:hanging="360"/>
      </w:pPr>
      <w:rPr>
        <w:rFonts w:ascii="Symbol" w:hAnsi="Symbol" w:hint="default"/>
      </w:rPr>
    </w:lvl>
    <w:lvl w:ilvl="4" w:tplc="714252A8">
      <w:start w:val="1"/>
      <w:numFmt w:val="bullet"/>
      <w:lvlText w:val="o"/>
      <w:lvlJc w:val="left"/>
      <w:pPr>
        <w:ind w:left="3600" w:hanging="360"/>
      </w:pPr>
      <w:rPr>
        <w:rFonts w:ascii="Courier New" w:hAnsi="Courier New" w:hint="default"/>
      </w:rPr>
    </w:lvl>
    <w:lvl w:ilvl="5" w:tplc="5336BD86">
      <w:start w:val="1"/>
      <w:numFmt w:val="bullet"/>
      <w:lvlText w:val=""/>
      <w:lvlJc w:val="left"/>
      <w:pPr>
        <w:ind w:left="4320" w:hanging="360"/>
      </w:pPr>
      <w:rPr>
        <w:rFonts w:ascii="Wingdings" w:hAnsi="Wingdings" w:hint="default"/>
      </w:rPr>
    </w:lvl>
    <w:lvl w:ilvl="6" w:tplc="7806FE20">
      <w:start w:val="1"/>
      <w:numFmt w:val="bullet"/>
      <w:lvlText w:val=""/>
      <w:lvlJc w:val="left"/>
      <w:pPr>
        <w:ind w:left="5040" w:hanging="360"/>
      </w:pPr>
      <w:rPr>
        <w:rFonts w:ascii="Symbol" w:hAnsi="Symbol" w:hint="default"/>
      </w:rPr>
    </w:lvl>
    <w:lvl w:ilvl="7" w:tplc="96A8490C">
      <w:start w:val="1"/>
      <w:numFmt w:val="bullet"/>
      <w:lvlText w:val="o"/>
      <w:lvlJc w:val="left"/>
      <w:pPr>
        <w:ind w:left="5760" w:hanging="360"/>
      </w:pPr>
      <w:rPr>
        <w:rFonts w:ascii="Courier New" w:hAnsi="Courier New" w:hint="default"/>
      </w:rPr>
    </w:lvl>
    <w:lvl w:ilvl="8" w:tplc="9E14DFAA">
      <w:start w:val="1"/>
      <w:numFmt w:val="bullet"/>
      <w:lvlText w:val=""/>
      <w:lvlJc w:val="left"/>
      <w:pPr>
        <w:ind w:left="6480" w:hanging="360"/>
      </w:pPr>
      <w:rPr>
        <w:rFonts w:ascii="Wingdings" w:hAnsi="Wingdings" w:hint="default"/>
      </w:rPr>
    </w:lvl>
  </w:abstractNum>
  <w:abstractNum w:abstractNumId="33" w15:restartNumberingAfterBreak="0">
    <w:nsid w:val="7379465C"/>
    <w:multiLevelType w:val="hybridMultilevel"/>
    <w:tmpl w:val="EAD242EC"/>
    <w:lvl w:ilvl="0" w:tplc="B54CADC2">
      <w:start w:val="1"/>
      <w:numFmt w:val="lowerLetter"/>
      <w:lvlText w:val="%1."/>
      <w:lvlJc w:val="left"/>
      <w:pPr>
        <w:ind w:left="1068" w:hanging="360"/>
      </w:pPr>
    </w:lvl>
    <w:lvl w:ilvl="1" w:tplc="5A862CDA">
      <w:start w:val="1"/>
      <w:numFmt w:val="lowerLetter"/>
      <w:lvlText w:val="%2."/>
      <w:lvlJc w:val="left"/>
      <w:pPr>
        <w:ind w:left="1788" w:hanging="360"/>
      </w:pPr>
    </w:lvl>
    <w:lvl w:ilvl="2" w:tplc="03C84B5A">
      <w:start w:val="1"/>
      <w:numFmt w:val="lowerRoman"/>
      <w:lvlText w:val="%3."/>
      <w:lvlJc w:val="right"/>
      <w:pPr>
        <w:ind w:left="2508" w:hanging="180"/>
      </w:pPr>
    </w:lvl>
    <w:lvl w:ilvl="3" w:tplc="2A1CDCC6">
      <w:start w:val="1"/>
      <w:numFmt w:val="decimal"/>
      <w:lvlText w:val="%4."/>
      <w:lvlJc w:val="left"/>
      <w:pPr>
        <w:ind w:left="3228" w:hanging="360"/>
      </w:pPr>
    </w:lvl>
    <w:lvl w:ilvl="4" w:tplc="5B5EAF9C">
      <w:start w:val="1"/>
      <w:numFmt w:val="lowerLetter"/>
      <w:lvlText w:val="%5."/>
      <w:lvlJc w:val="left"/>
      <w:pPr>
        <w:ind w:left="3948" w:hanging="360"/>
      </w:pPr>
    </w:lvl>
    <w:lvl w:ilvl="5" w:tplc="6BB44E56">
      <w:start w:val="1"/>
      <w:numFmt w:val="lowerRoman"/>
      <w:lvlText w:val="%6."/>
      <w:lvlJc w:val="right"/>
      <w:pPr>
        <w:ind w:left="4668" w:hanging="180"/>
      </w:pPr>
    </w:lvl>
    <w:lvl w:ilvl="6" w:tplc="C5CE1F76">
      <w:start w:val="1"/>
      <w:numFmt w:val="decimal"/>
      <w:lvlText w:val="%7."/>
      <w:lvlJc w:val="left"/>
      <w:pPr>
        <w:ind w:left="5388" w:hanging="360"/>
      </w:pPr>
    </w:lvl>
    <w:lvl w:ilvl="7" w:tplc="5AE6B4CE">
      <w:start w:val="1"/>
      <w:numFmt w:val="lowerLetter"/>
      <w:lvlText w:val="%8."/>
      <w:lvlJc w:val="left"/>
      <w:pPr>
        <w:ind w:left="6108" w:hanging="360"/>
      </w:pPr>
    </w:lvl>
    <w:lvl w:ilvl="8" w:tplc="CA2A4FBA">
      <w:start w:val="1"/>
      <w:numFmt w:val="lowerRoman"/>
      <w:lvlText w:val="%9."/>
      <w:lvlJc w:val="right"/>
      <w:pPr>
        <w:ind w:left="6828" w:hanging="180"/>
      </w:pPr>
    </w:lvl>
  </w:abstractNum>
  <w:abstractNum w:abstractNumId="34"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8384CCC"/>
    <w:multiLevelType w:val="hybridMultilevel"/>
    <w:tmpl w:val="E4E4A224"/>
    <w:lvl w:ilvl="0" w:tplc="DDA0E870">
      <w:start w:val="1"/>
      <w:numFmt w:val="bullet"/>
      <w:lvlText w:val="-"/>
      <w:lvlJc w:val="left"/>
      <w:pPr>
        <w:ind w:left="1068" w:hanging="360"/>
      </w:pPr>
      <w:rPr>
        <w:rFonts w:ascii="Calibri" w:hAnsi="Calibri" w:hint="default"/>
      </w:rPr>
    </w:lvl>
    <w:lvl w:ilvl="1" w:tplc="A8F440CE">
      <w:start w:val="1"/>
      <w:numFmt w:val="bullet"/>
      <w:lvlText w:val="o"/>
      <w:lvlJc w:val="left"/>
      <w:pPr>
        <w:ind w:left="1788" w:hanging="360"/>
      </w:pPr>
      <w:rPr>
        <w:rFonts w:ascii="Courier New" w:hAnsi="Courier New" w:hint="default"/>
      </w:rPr>
    </w:lvl>
    <w:lvl w:ilvl="2" w:tplc="74DA6DE0">
      <w:start w:val="1"/>
      <w:numFmt w:val="bullet"/>
      <w:lvlText w:val=""/>
      <w:lvlJc w:val="left"/>
      <w:pPr>
        <w:ind w:left="2508" w:hanging="360"/>
      </w:pPr>
      <w:rPr>
        <w:rFonts w:ascii="Wingdings" w:hAnsi="Wingdings" w:hint="default"/>
      </w:rPr>
    </w:lvl>
    <w:lvl w:ilvl="3" w:tplc="BC1ABE1A">
      <w:start w:val="1"/>
      <w:numFmt w:val="bullet"/>
      <w:lvlText w:val=""/>
      <w:lvlJc w:val="left"/>
      <w:pPr>
        <w:ind w:left="3228" w:hanging="360"/>
      </w:pPr>
      <w:rPr>
        <w:rFonts w:ascii="Symbol" w:hAnsi="Symbol" w:hint="default"/>
      </w:rPr>
    </w:lvl>
    <w:lvl w:ilvl="4" w:tplc="99CEFEBC">
      <w:start w:val="1"/>
      <w:numFmt w:val="bullet"/>
      <w:lvlText w:val="o"/>
      <w:lvlJc w:val="left"/>
      <w:pPr>
        <w:ind w:left="3948" w:hanging="360"/>
      </w:pPr>
      <w:rPr>
        <w:rFonts w:ascii="Courier New" w:hAnsi="Courier New" w:hint="default"/>
      </w:rPr>
    </w:lvl>
    <w:lvl w:ilvl="5" w:tplc="21F28478">
      <w:start w:val="1"/>
      <w:numFmt w:val="bullet"/>
      <w:lvlText w:val=""/>
      <w:lvlJc w:val="left"/>
      <w:pPr>
        <w:ind w:left="4668" w:hanging="360"/>
      </w:pPr>
      <w:rPr>
        <w:rFonts w:ascii="Wingdings" w:hAnsi="Wingdings" w:hint="default"/>
      </w:rPr>
    </w:lvl>
    <w:lvl w:ilvl="6" w:tplc="7DEA2072">
      <w:start w:val="1"/>
      <w:numFmt w:val="bullet"/>
      <w:lvlText w:val=""/>
      <w:lvlJc w:val="left"/>
      <w:pPr>
        <w:ind w:left="5388" w:hanging="360"/>
      </w:pPr>
      <w:rPr>
        <w:rFonts w:ascii="Symbol" w:hAnsi="Symbol" w:hint="default"/>
      </w:rPr>
    </w:lvl>
    <w:lvl w:ilvl="7" w:tplc="26B692AC">
      <w:start w:val="1"/>
      <w:numFmt w:val="bullet"/>
      <w:lvlText w:val="o"/>
      <w:lvlJc w:val="left"/>
      <w:pPr>
        <w:ind w:left="6108" w:hanging="360"/>
      </w:pPr>
      <w:rPr>
        <w:rFonts w:ascii="Courier New" w:hAnsi="Courier New" w:hint="default"/>
      </w:rPr>
    </w:lvl>
    <w:lvl w:ilvl="8" w:tplc="79005D9E">
      <w:start w:val="1"/>
      <w:numFmt w:val="bullet"/>
      <w:lvlText w:val=""/>
      <w:lvlJc w:val="left"/>
      <w:pPr>
        <w:ind w:left="6828" w:hanging="360"/>
      </w:pPr>
      <w:rPr>
        <w:rFonts w:ascii="Wingdings" w:hAnsi="Wingdings" w:hint="default"/>
      </w:rPr>
    </w:lvl>
  </w:abstractNum>
  <w:abstractNum w:abstractNumId="3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2300327">
    <w:abstractNumId w:val="9"/>
  </w:num>
  <w:num w:numId="2" w16cid:durableId="266471696">
    <w:abstractNumId w:val="10"/>
  </w:num>
  <w:num w:numId="3" w16cid:durableId="603223312">
    <w:abstractNumId w:val="17"/>
  </w:num>
  <w:num w:numId="4" w16cid:durableId="539559554">
    <w:abstractNumId w:val="8"/>
  </w:num>
  <w:num w:numId="5" w16cid:durableId="278873547">
    <w:abstractNumId w:val="35"/>
  </w:num>
  <w:num w:numId="6" w16cid:durableId="1784688651">
    <w:abstractNumId w:val="26"/>
  </w:num>
  <w:num w:numId="7" w16cid:durableId="327903587">
    <w:abstractNumId w:val="3"/>
  </w:num>
  <w:num w:numId="8" w16cid:durableId="509031236">
    <w:abstractNumId w:val="32"/>
  </w:num>
  <w:num w:numId="9" w16cid:durableId="345836316">
    <w:abstractNumId w:val="6"/>
  </w:num>
  <w:num w:numId="10" w16cid:durableId="100730791">
    <w:abstractNumId w:val="18"/>
  </w:num>
  <w:num w:numId="11" w16cid:durableId="1861888887">
    <w:abstractNumId w:val="1"/>
  </w:num>
  <w:num w:numId="12" w16cid:durableId="911618035">
    <w:abstractNumId w:val="33"/>
  </w:num>
  <w:num w:numId="13" w16cid:durableId="553347094">
    <w:abstractNumId w:val="29"/>
  </w:num>
  <w:num w:numId="14" w16cid:durableId="759063488">
    <w:abstractNumId w:val="27"/>
  </w:num>
  <w:num w:numId="15" w16cid:durableId="635525863">
    <w:abstractNumId w:val="20"/>
  </w:num>
  <w:num w:numId="16" w16cid:durableId="970862046">
    <w:abstractNumId w:val="36"/>
  </w:num>
  <w:num w:numId="17" w16cid:durableId="2145344109">
    <w:abstractNumId w:val="15"/>
  </w:num>
  <w:num w:numId="18" w16cid:durableId="1297107886">
    <w:abstractNumId w:val="21"/>
  </w:num>
  <w:num w:numId="19" w16cid:durableId="255093213">
    <w:abstractNumId w:val="34"/>
  </w:num>
  <w:num w:numId="20" w16cid:durableId="1968003782">
    <w:abstractNumId w:val="7"/>
  </w:num>
  <w:num w:numId="21" w16cid:durableId="87310840">
    <w:abstractNumId w:val="22"/>
  </w:num>
  <w:num w:numId="22" w16cid:durableId="782042412">
    <w:abstractNumId w:val="12"/>
  </w:num>
  <w:num w:numId="23" w16cid:durableId="112213015">
    <w:abstractNumId w:val="28"/>
  </w:num>
  <w:num w:numId="24" w16cid:durableId="735132076">
    <w:abstractNumId w:val="25"/>
  </w:num>
  <w:num w:numId="25" w16cid:durableId="391775074">
    <w:abstractNumId w:val="24"/>
  </w:num>
  <w:num w:numId="26" w16cid:durableId="2065718744">
    <w:abstractNumId w:val="19"/>
  </w:num>
  <w:num w:numId="27" w16cid:durableId="1935940505">
    <w:abstractNumId w:val="30"/>
  </w:num>
  <w:num w:numId="28" w16cid:durableId="1039235593">
    <w:abstractNumId w:val="13"/>
  </w:num>
  <w:num w:numId="29" w16cid:durableId="1066538487">
    <w:abstractNumId w:val="16"/>
  </w:num>
  <w:num w:numId="30" w16cid:durableId="645663565">
    <w:abstractNumId w:val="16"/>
  </w:num>
  <w:num w:numId="31" w16cid:durableId="1857304802">
    <w:abstractNumId w:val="0"/>
  </w:num>
  <w:num w:numId="32" w16cid:durableId="1204172138">
    <w:abstractNumId w:val="5"/>
  </w:num>
  <w:num w:numId="33" w16cid:durableId="1827627384">
    <w:abstractNumId w:val="14"/>
  </w:num>
  <w:num w:numId="34" w16cid:durableId="881478262">
    <w:abstractNumId w:val="31"/>
  </w:num>
  <w:num w:numId="35" w16cid:durableId="1744448356">
    <w:abstractNumId w:val="2"/>
  </w:num>
  <w:num w:numId="36" w16cid:durableId="1199586645">
    <w:abstractNumId w:val="11"/>
  </w:num>
  <w:num w:numId="37" w16cid:durableId="1297953134">
    <w:abstractNumId w:val="4"/>
  </w:num>
  <w:num w:numId="38" w16cid:durableId="406541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1528C"/>
    <w:rsid w:val="0001617B"/>
    <w:rsid w:val="00036E73"/>
    <w:rsid w:val="00037504"/>
    <w:rsid w:val="000431AF"/>
    <w:rsid w:val="000537F0"/>
    <w:rsid w:val="000540B4"/>
    <w:rsid w:val="00067686"/>
    <w:rsid w:val="00071444"/>
    <w:rsid w:val="000770FA"/>
    <w:rsid w:val="00077ED8"/>
    <w:rsid w:val="0008101A"/>
    <w:rsid w:val="000815FC"/>
    <w:rsid w:val="00081799"/>
    <w:rsid w:val="00082012"/>
    <w:rsid w:val="00094B49"/>
    <w:rsid w:val="000A142D"/>
    <w:rsid w:val="000B7CEB"/>
    <w:rsid w:val="000C5675"/>
    <w:rsid w:val="000D23D3"/>
    <w:rsid w:val="001065E1"/>
    <w:rsid w:val="00113771"/>
    <w:rsid w:val="00113AC3"/>
    <w:rsid w:val="00120C6B"/>
    <w:rsid w:val="001411CB"/>
    <w:rsid w:val="001463D4"/>
    <w:rsid w:val="00147ACF"/>
    <w:rsid w:val="00147C34"/>
    <w:rsid w:val="00154DB8"/>
    <w:rsid w:val="00165190"/>
    <w:rsid w:val="00180C33"/>
    <w:rsid w:val="00185B65"/>
    <w:rsid w:val="00191CCB"/>
    <w:rsid w:val="001A2CA2"/>
    <w:rsid w:val="001A6075"/>
    <w:rsid w:val="001B6749"/>
    <w:rsid w:val="001D2986"/>
    <w:rsid w:val="001D29E0"/>
    <w:rsid w:val="001D4359"/>
    <w:rsid w:val="001E0A4A"/>
    <w:rsid w:val="0020344B"/>
    <w:rsid w:val="00214D0A"/>
    <w:rsid w:val="00231D0E"/>
    <w:rsid w:val="00232DC4"/>
    <w:rsid w:val="002456D5"/>
    <w:rsid w:val="00247843"/>
    <w:rsid w:val="00252930"/>
    <w:rsid w:val="00262BB0"/>
    <w:rsid w:val="00292360"/>
    <w:rsid w:val="00295CC4"/>
    <w:rsid w:val="002B35AF"/>
    <w:rsid w:val="002C3B56"/>
    <w:rsid w:val="002D182E"/>
    <w:rsid w:val="002D670B"/>
    <w:rsid w:val="002E6FF1"/>
    <w:rsid w:val="00303C0D"/>
    <w:rsid w:val="00305252"/>
    <w:rsid w:val="00317238"/>
    <w:rsid w:val="00321077"/>
    <w:rsid w:val="00321EB4"/>
    <w:rsid w:val="00324F07"/>
    <w:rsid w:val="00326261"/>
    <w:rsid w:val="00330C05"/>
    <w:rsid w:val="0033440C"/>
    <w:rsid w:val="00345B06"/>
    <w:rsid w:val="00363E5E"/>
    <w:rsid w:val="0039716C"/>
    <w:rsid w:val="003B43B7"/>
    <w:rsid w:val="003B4F60"/>
    <w:rsid w:val="003B60F7"/>
    <w:rsid w:val="003E5307"/>
    <w:rsid w:val="00414BF9"/>
    <w:rsid w:val="004306FE"/>
    <w:rsid w:val="00434A7B"/>
    <w:rsid w:val="004352B2"/>
    <w:rsid w:val="00442042"/>
    <w:rsid w:val="00443A53"/>
    <w:rsid w:val="0045033A"/>
    <w:rsid w:val="00453903"/>
    <w:rsid w:val="00461EA1"/>
    <w:rsid w:val="00480CCF"/>
    <w:rsid w:val="004A2A4F"/>
    <w:rsid w:val="004B5A5E"/>
    <w:rsid w:val="004C2351"/>
    <w:rsid w:val="004C6359"/>
    <w:rsid w:val="004D6D4E"/>
    <w:rsid w:val="004E4754"/>
    <w:rsid w:val="004F6A3A"/>
    <w:rsid w:val="00505D06"/>
    <w:rsid w:val="00506786"/>
    <w:rsid w:val="00516728"/>
    <w:rsid w:val="0052693E"/>
    <w:rsid w:val="005276FB"/>
    <w:rsid w:val="005378B3"/>
    <w:rsid w:val="0055190F"/>
    <w:rsid w:val="0055690C"/>
    <w:rsid w:val="00592FB1"/>
    <w:rsid w:val="005A1EDE"/>
    <w:rsid w:val="005B75F7"/>
    <w:rsid w:val="005C455C"/>
    <w:rsid w:val="005C7938"/>
    <w:rsid w:val="005D7B42"/>
    <w:rsid w:val="005F0E5D"/>
    <w:rsid w:val="005F5A0A"/>
    <w:rsid w:val="00602734"/>
    <w:rsid w:val="00606D30"/>
    <w:rsid w:val="006250E7"/>
    <w:rsid w:val="00633CDF"/>
    <w:rsid w:val="00644C08"/>
    <w:rsid w:val="006647A9"/>
    <w:rsid w:val="00664E38"/>
    <w:rsid w:val="006704CD"/>
    <w:rsid w:val="00671397"/>
    <w:rsid w:val="00675232"/>
    <w:rsid w:val="00682AEF"/>
    <w:rsid w:val="006A236B"/>
    <w:rsid w:val="006A5B0D"/>
    <w:rsid w:val="006B2D76"/>
    <w:rsid w:val="006B7A12"/>
    <w:rsid w:val="006D1327"/>
    <w:rsid w:val="006E0C87"/>
    <w:rsid w:val="006F2F19"/>
    <w:rsid w:val="006F5E26"/>
    <w:rsid w:val="007149B2"/>
    <w:rsid w:val="00733220"/>
    <w:rsid w:val="00745496"/>
    <w:rsid w:val="007459E2"/>
    <w:rsid w:val="00761AA2"/>
    <w:rsid w:val="0076589B"/>
    <w:rsid w:val="00775FAB"/>
    <w:rsid w:val="007835F2"/>
    <w:rsid w:val="00792FAA"/>
    <w:rsid w:val="00794890"/>
    <w:rsid w:val="007A2F89"/>
    <w:rsid w:val="007B5304"/>
    <w:rsid w:val="007C1D21"/>
    <w:rsid w:val="007D0DCA"/>
    <w:rsid w:val="007E218D"/>
    <w:rsid w:val="007E5997"/>
    <w:rsid w:val="007F0001"/>
    <w:rsid w:val="007F0BE0"/>
    <w:rsid w:val="008037BF"/>
    <w:rsid w:val="00806801"/>
    <w:rsid w:val="008103C1"/>
    <w:rsid w:val="00813E42"/>
    <w:rsid w:val="00815D44"/>
    <w:rsid w:val="00831069"/>
    <w:rsid w:val="008318E1"/>
    <w:rsid w:val="00836A68"/>
    <w:rsid w:val="00841CE4"/>
    <w:rsid w:val="008500DF"/>
    <w:rsid w:val="008568E2"/>
    <w:rsid w:val="00871C79"/>
    <w:rsid w:val="00872740"/>
    <w:rsid w:val="00873ABA"/>
    <w:rsid w:val="00877543"/>
    <w:rsid w:val="008832B2"/>
    <w:rsid w:val="00892B44"/>
    <w:rsid w:val="00897F62"/>
    <w:rsid w:val="008B13CA"/>
    <w:rsid w:val="008C3558"/>
    <w:rsid w:val="008C6F77"/>
    <w:rsid w:val="008F7074"/>
    <w:rsid w:val="00904249"/>
    <w:rsid w:val="00921244"/>
    <w:rsid w:val="009258E8"/>
    <w:rsid w:val="00927BE4"/>
    <w:rsid w:val="00936002"/>
    <w:rsid w:val="00945EEC"/>
    <w:rsid w:val="00947546"/>
    <w:rsid w:val="0094A127"/>
    <w:rsid w:val="0098031F"/>
    <w:rsid w:val="00987465"/>
    <w:rsid w:val="00991B8B"/>
    <w:rsid w:val="00994788"/>
    <w:rsid w:val="009A0E67"/>
    <w:rsid w:val="009A3D34"/>
    <w:rsid w:val="009A68E4"/>
    <w:rsid w:val="009A74A9"/>
    <w:rsid w:val="009B141C"/>
    <w:rsid w:val="009B2B34"/>
    <w:rsid w:val="009B3623"/>
    <w:rsid w:val="009C4DE7"/>
    <w:rsid w:val="009C5866"/>
    <w:rsid w:val="009D4AFB"/>
    <w:rsid w:val="009D77BE"/>
    <w:rsid w:val="009E66D3"/>
    <w:rsid w:val="00A023D0"/>
    <w:rsid w:val="00A10FDA"/>
    <w:rsid w:val="00A1285A"/>
    <w:rsid w:val="00A1712E"/>
    <w:rsid w:val="00A235C8"/>
    <w:rsid w:val="00A27018"/>
    <w:rsid w:val="00A34A6F"/>
    <w:rsid w:val="00A35F3F"/>
    <w:rsid w:val="00A54086"/>
    <w:rsid w:val="00A64E6A"/>
    <w:rsid w:val="00A66A1A"/>
    <w:rsid w:val="00A737C8"/>
    <w:rsid w:val="00A76B8A"/>
    <w:rsid w:val="00A81750"/>
    <w:rsid w:val="00A83F2C"/>
    <w:rsid w:val="00A920F4"/>
    <w:rsid w:val="00AA3F03"/>
    <w:rsid w:val="00AA7647"/>
    <w:rsid w:val="00AB316B"/>
    <w:rsid w:val="00AC7060"/>
    <w:rsid w:val="00AE231A"/>
    <w:rsid w:val="00AF4486"/>
    <w:rsid w:val="00B0332A"/>
    <w:rsid w:val="00B0437E"/>
    <w:rsid w:val="00B203D1"/>
    <w:rsid w:val="00B241BF"/>
    <w:rsid w:val="00B24847"/>
    <w:rsid w:val="00B3310B"/>
    <w:rsid w:val="00B405D4"/>
    <w:rsid w:val="00B80C10"/>
    <w:rsid w:val="00B95905"/>
    <w:rsid w:val="00BD3602"/>
    <w:rsid w:val="00BD61C9"/>
    <w:rsid w:val="00BE1C43"/>
    <w:rsid w:val="00BE2BB9"/>
    <w:rsid w:val="00BF0173"/>
    <w:rsid w:val="00BF198B"/>
    <w:rsid w:val="00C06072"/>
    <w:rsid w:val="00C10ADB"/>
    <w:rsid w:val="00C13D3E"/>
    <w:rsid w:val="00C15801"/>
    <w:rsid w:val="00C221D9"/>
    <w:rsid w:val="00C314CF"/>
    <w:rsid w:val="00C337DF"/>
    <w:rsid w:val="00C46739"/>
    <w:rsid w:val="00C61A08"/>
    <w:rsid w:val="00C622EA"/>
    <w:rsid w:val="00C63EAC"/>
    <w:rsid w:val="00C8256B"/>
    <w:rsid w:val="00C83773"/>
    <w:rsid w:val="00C9047A"/>
    <w:rsid w:val="00C92E40"/>
    <w:rsid w:val="00C96875"/>
    <w:rsid w:val="00C976D9"/>
    <w:rsid w:val="00CA0E9D"/>
    <w:rsid w:val="00CB3AE8"/>
    <w:rsid w:val="00CC7AD2"/>
    <w:rsid w:val="00CD411D"/>
    <w:rsid w:val="00CF0406"/>
    <w:rsid w:val="00CF662A"/>
    <w:rsid w:val="00CF74EA"/>
    <w:rsid w:val="00D05BFC"/>
    <w:rsid w:val="00D12721"/>
    <w:rsid w:val="00D13A3F"/>
    <w:rsid w:val="00D22F81"/>
    <w:rsid w:val="00D4158A"/>
    <w:rsid w:val="00D62583"/>
    <w:rsid w:val="00D62715"/>
    <w:rsid w:val="00D64FA0"/>
    <w:rsid w:val="00D72326"/>
    <w:rsid w:val="00D840EA"/>
    <w:rsid w:val="00D909E7"/>
    <w:rsid w:val="00D91638"/>
    <w:rsid w:val="00DC1090"/>
    <w:rsid w:val="00DC35C4"/>
    <w:rsid w:val="00DD1058"/>
    <w:rsid w:val="00DD51F4"/>
    <w:rsid w:val="00DF7553"/>
    <w:rsid w:val="00DF7C73"/>
    <w:rsid w:val="00E04BEE"/>
    <w:rsid w:val="00E11EC0"/>
    <w:rsid w:val="00E76BB2"/>
    <w:rsid w:val="00E85131"/>
    <w:rsid w:val="00E930A2"/>
    <w:rsid w:val="00EA3FA4"/>
    <w:rsid w:val="00EB6757"/>
    <w:rsid w:val="00EB68A1"/>
    <w:rsid w:val="00ED36E8"/>
    <w:rsid w:val="00EE1087"/>
    <w:rsid w:val="00EF50E5"/>
    <w:rsid w:val="00EF54CD"/>
    <w:rsid w:val="00EF68B3"/>
    <w:rsid w:val="00F050B9"/>
    <w:rsid w:val="00F14F09"/>
    <w:rsid w:val="00F14FF6"/>
    <w:rsid w:val="00F1749B"/>
    <w:rsid w:val="00F27AC1"/>
    <w:rsid w:val="00F32BC1"/>
    <w:rsid w:val="00F34806"/>
    <w:rsid w:val="00F546C5"/>
    <w:rsid w:val="00F55F11"/>
    <w:rsid w:val="00F63CB8"/>
    <w:rsid w:val="00F72642"/>
    <w:rsid w:val="00F93F4A"/>
    <w:rsid w:val="00FC10A4"/>
    <w:rsid w:val="00FC3D99"/>
    <w:rsid w:val="00FD7E12"/>
    <w:rsid w:val="00FE00FB"/>
    <w:rsid w:val="00FE1577"/>
    <w:rsid w:val="00FF1EBA"/>
    <w:rsid w:val="01159B87"/>
    <w:rsid w:val="012C3F43"/>
    <w:rsid w:val="0146B286"/>
    <w:rsid w:val="01B40B22"/>
    <w:rsid w:val="0201BCFD"/>
    <w:rsid w:val="0207A096"/>
    <w:rsid w:val="021CE538"/>
    <w:rsid w:val="022665D6"/>
    <w:rsid w:val="022A833C"/>
    <w:rsid w:val="029823B8"/>
    <w:rsid w:val="02E1CFD4"/>
    <w:rsid w:val="03391A4F"/>
    <w:rsid w:val="03778CF1"/>
    <w:rsid w:val="03B8B599"/>
    <w:rsid w:val="049D61C9"/>
    <w:rsid w:val="04A30039"/>
    <w:rsid w:val="04A6B149"/>
    <w:rsid w:val="052F0CF2"/>
    <w:rsid w:val="054E3E08"/>
    <w:rsid w:val="055485FA"/>
    <w:rsid w:val="060DFE79"/>
    <w:rsid w:val="065E5234"/>
    <w:rsid w:val="06CA1E9D"/>
    <w:rsid w:val="06FA601E"/>
    <w:rsid w:val="076E30CC"/>
    <w:rsid w:val="077A5AB5"/>
    <w:rsid w:val="07993540"/>
    <w:rsid w:val="07EF79C4"/>
    <w:rsid w:val="07FD02E9"/>
    <w:rsid w:val="07FFB750"/>
    <w:rsid w:val="0828D3BC"/>
    <w:rsid w:val="08A261EA"/>
    <w:rsid w:val="092AC61F"/>
    <w:rsid w:val="0934820F"/>
    <w:rsid w:val="093A20C6"/>
    <w:rsid w:val="095CB581"/>
    <w:rsid w:val="098B0E17"/>
    <w:rsid w:val="0990A2C6"/>
    <w:rsid w:val="09DF9FC4"/>
    <w:rsid w:val="09E6B017"/>
    <w:rsid w:val="09E6D665"/>
    <w:rsid w:val="0A0D524A"/>
    <w:rsid w:val="0A34529A"/>
    <w:rsid w:val="0A392664"/>
    <w:rsid w:val="0ABD97DD"/>
    <w:rsid w:val="0ADB7929"/>
    <w:rsid w:val="0AE73BD8"/>
    <w:rsid w:val="0B174A32"/>
    <w:rsid w:val="0B2B03D7"/>
    <w:rsid w:val="0B643EB0"/>
    <w:rsid w:val="0B93E493"/>
    <w:rsid w:val="0BB3EF6E"/>
    <w:rsid w:val="0BDDE545"/>
    <w:rsid w:val="0C0837B7"/>
    <w:rsid w:val="0C0B564C"/>
    <w:rsid w:val="0C387AE4"/>
    <w:rsid w:val="0C4A8B36"/>
    <w:rsid w:val="0C5C35D5"/>
    <w:rsid w:val="0CAEB59A"/>
    <w:rsid w:val="0CBAE1C1"/>
    <w:rsid w:val="0CC6C325"/>
    <w:rsid w:val="0CF9C763"/>
    <w:rsid w:val="0CFCC006"/>
    <w:rsid w:val="0D5BC774"/>
    <w:rsid w:val="0D64B937"/>
    <w:rsid w:val="0DC6DD6B"/>
    <w:rsid w:val="0E6A0E31"/>
    <w:rsid w:val="0EEC0E52"/>
    <w:rsid w:val="0EF7AAFA"/>
    <w:rsid w:val="0F1DAE04"/>
    <w:rsid w:val="0F21F08A"/>
    <w:rsid w:val="0F80AE65"/>
    <w:rsid w:val="0F9C117F"/>
    <w:rsid w:val="0FA81E11"/>
    <w:rsid w:val="0FB0EBB1"/>
    <w:rsid w:val="0FD79E96"/>
    <w:rsid w:val="1053243E"/>
    <w:rsid w:val="1085F4C9"/>
    <w:rsid w:val="108ABB19"/>
    <w:rsid w:val="10A5EBEB"/>
    <w:rsid w:val="10F81347"/>
    <w:rsid w:val="119FBC0E"/>
    <w:rsid w:val="11CEB7FE"/>
    <w:rsid w:val="11DC35DF"/>
    <w:rsid w:val="12052239"/>
    <w:rsid w:val="12240F92"/>
    <w:rsid w:val="12A46291"/>
    <w:rsid w:val="12A92ABF"/>
    <w:rsid w:val="12ABB35D"/>
    <w:rsid w:val="12AF7A74"/>
    <w:rsid w:val="12C987B1"/>
    <w:rsid w:val="12D9A7D7"/>
    <w:rsid w:val="12EB5370"/>
    <w:rsid w:val="1358E228"/>
    <w:rsid w:val="13B4FEDC"/>
    <w:rsid w:val="13BF82ED"/>
    <w:rsid w:val="13E0642B"/>
    <w:rsid w:val="13E6CF43"/>
    <w:rsid w:val="13E8EE05"/>
    <w:rsid w:val="13F4CF3A"/>
    <w:rsid w:val="140CB42C"/>
    <w:rsid w:val="144CF44F"/>
    <w:rsid w:val="144D81CB"/>
    <w:rsid w:val="1459DA9C"/>
    <w:rsid w:val="1472E6F4"/>
    <w:rsid w:val="149A3160"/>
    <w:rsid w:val="1523F9BB"/>
    <w:rsid w:val="1578B5BC"/>
    <w:rsid w:val="15B6685A"/>
    <w:rsid w:val="15CB6449"/>
    <w:rsid w:val="15E645C3"/>
    <w:rsid w:val="15E9EFBE"/>
    <w:rsid w:val="162AE55C"/>
    <w:rsid w:val="162DC7B3"/>
    <w:rsid w:val="1632AD5A"/>
    <w:rsid w:val="165D77C6"/>
    <w:rsid w:val="16D4AEB1"/>
    <w:rsid w:val="16D56678"/>
    <w:rsid w:val="16FBB2FA"/>
    <w:rsid w:val="173BCEC7"/>
    <w:rsid w:val="175D46D6"/>
    <w:rsid w:val="17CCACBD"/>
    <w:rsid w:val="17E53AEF"/>
    <w:rsid w:val="17EEBC0C"/>
    <w:rsid w:val="18279790"/>
    <w:rsid w:val="1871DD3A"/>
    <w:rsid w:val="18BA194B"/>
    <w:rsid w:val="18FD3B3A"/>
    <w:rsid w:val="19219080"/>
    <w:rsid w:val="19788C8F"/>
    <w:rsid w:val="1979B7FC"/>
    <w:rsid w:val="197BAE7B"/>
    <w:rsid w:val="19949D10"/>
    <w:rsid w:val="19BAA9B5"/>
    <w:rsid w:val="19C7205E"/>
    <w:rsid w:val="1A1510C8"/>
    <w:rsid w:val="1A55D8ED"/>
    <w:rsid w:val="1A5DD285"/>
    <w:rsid w:val="1A94C9D3"/>
    <w:rsid w:val="1AAF4D38"/>
    <w:rsid w:val="1B7F1454"/>
    <w:rsid w:val="1BAE5173"/>
    <w:rsid w:val="1C0D0BAD"/>
    <w:rsid w:val="1C6F2DE9"/>
    <w:rsid w:val="1CBAA450"/>
    <w:rsid w:val="1CDEFF6E"/>
    <w:rsid w:val="1CE89E0D"/>
    <w:rsid w:val="1D389D96"/>
    <w:rsid w:val="1D3F07CA"/>
    <w:rsid w:val="1D53FE61"/>
    <w:rsid w:val="1D940D12"/>
    <w:rsid w:val="1DAFB603"/>
    <w:rsid w:val="1E042F33"/>
    <w:rsid w:val="1E0DC01E"/>
    <w:rsid w:val="1E1D0342"/>
    <w:rsid w:val="1F0EF404"/>
    <w:rsid w:val="1F439E78"/>
    <w:rsid w:val="1F58A6DB"/>
    <w:rsid w:val="1F831D71"/>
    <w:rsid w:val="1F9110D7"/>
    <w:rsid w:val="1FAF9E08"/>
    <w:rsid w:val="1FEC26A0"/>
    <w:rsid w:val="206BD87F"/>
    <w:rsid w:val="20848731"/>
    <w:rsid w:val="20B69106"/>
    <w:rsid w:val="20E68C7C"/>
    <w:rsid w:val="20F7F826"/>
    <w:rsid w:val="211BDC2B"/>
    <w:rsid w:val="2134E4B8"/>
    <w:rsid w:val="216AE444"/>
    <w:rsid w:val="21EE96B1"/>
    <w:rsid w:val="221EBFB3"/>
    <w:rsid w:val="22205C65"/>
    <w:rsid w:val="2236F52D"/>
    <w:rsid w:val="22390D5A"/>
    <w:rsid w:val="2241972C"/>
    <w:rsid w:val="22736016"/>
    <w:rsid w:val="2273CC97"/>
    <w:rsid w:val="22A4C390"/>
    <w:rsid w:val="22F3EF38"/>
    <w:rsid w:val="237B5B85"/>
    <w:rsid w:val="23A55B62"/>
    <w:rsid w:val="23EEE675"/>
    <w:rsid w:val="245C9BC3"/>
    <w:rsid w:val="246C4C9E"/>
    <w:rsid w:val="247BBEE0"/>
    <w:rsid w:val="24A892C4"/>
    <w:rsid w:val="24C2DF19"/>
    <w:rsid w:val="24F028F5"/>
    <w:rsid w:val="2517BBE8"/>
    <w:rsid w:val="251ACE18"/>
    <w:rsid w:val="25737519"/>
    <w:rsid w:val="25FFCFD0"/>
    <w:rsid w:val="261241EA"/>
    <w:rsid w:val="262AD470"/>
    <w:rsid w:val="263E8A1C"/>
    <w:rsid w:val="2653BC41"/>
    <w:rsid w:val="269228A2"/>
    <w:rsid w:val="26DCB953"/>
    <w:rsid w:val="26E520C6"/>
    <w:rsid w:val="271CDFB8"/>
    <w:rsid w:val="279C35CB"/>
    <w:rsid w:val="27A78DE3"/>
    <w:rsid w:val="27DCD987"/>
    <w:rsid w:val="27E37123"/>
    <w:rsid w:val="282C1FA7"/>
    <w:rsid w:val="284CD2D3"/>
    <w:rsid w:val="28567CEC"/>
    <w:rsid w:val="2876E4BD"/>
    <w:rsid w:val="2890D5D0"/>
    <w:rsid w:val="2893CBC1"/>
    <w:rsid w:val="28C2A844"/>
    <w:rsid w:val="28C577D2"/>
    <w:rsid w:val="291331D2"/>
    <w:rsid w:val="2953CB43"/>
    <w:rsid w:val="2963B179"/>
    <w:rsid w:val="299BFDCA"/>
    <w:rsid w:val="29ADBC29"/>
    <w:rsid w:val="2A1D7DD7"/>
    <w:rsid w:val="2A6A9354"/>
    <w:rsid w:val="2AAA1260"/>
    <w:rsid w:val="2AAFFE68"/>
    <w:rsid w:val="2BAEC6AF"/>
    <w:rsid w:val="2BC64F8F"/>
    <w:rsid w:val="2BCC1EFA"/>
    <w:rsid w:val="2BFC647C"/>
    <w:rsid w:val="2C1D5EAE"/>
    <w:rsid w:val="2C27BC20"/>
    <w:rsid w:val="2C39C5C3"/>
    <w:rsid w:val="2C445FE5"/>
    <w:rsid w:val="2C8C6EBB"/>
    <w:rsid w:val="2CDF03A7"/>
    <w:rsid w:val="2CFCFBAC"/>
    <w:rsid w:val="2D76FD1A"/>
    <w:rsid w:val="2D8E5EE1"/>
    <w:rsid w:val="2DD034B0"/>
    <w:rsid w:val="2E2A06C0"/>
    <w:rsid w:val="2E45B8FE"/>
    <w:rsid w:val="2ED3348F"/>
    <w:rsid w:val="2EE956AA"/>
    <w:rsid w:val="2EFA65FE"/>
    <w:rsid w:val="2F0E860C"/>
    <w:rsid w:val="2F458634"/>
    <w:rsid w:val="2F6AAEF5"/>
    <w:rsid w:val="2F7F26DA"/>
    <w:rsid w:val="2FB48D51"/>
    <w:rsid w:val="2FBF3FF3"/>
    <w:rsid w:val="2FCAB934"/>
    <w:rsid w:val="2FCF4788"/>
    <w:rsid w:val="2FE86FE3"/>
    <w:rsid w:val="2FF1007F"/>
    <w:rsid w:val="300476E4"/>
    <w:rsid w:val="303A5CA9"/>
    <w:rsid w:val="308814BE"/>
    <w:rsid w:val="31189FF3"/>
    <w:rsid w:val="315E2200"/>
    <w:rsid w:val="315F4115"/>
    <w:rsid w:val="31A70647"/>
    <w:rsid w:val="31B9E7B1"/>
    <w:rsid w:val="323609A6"/>
    <w:rsid w:val="32606C34"/>
    <w:rsid w:val="326FB88F"/>
    <w:rsid w:val="3284FF61"/>
    <w:rsid w:val="328EECB5"/>
    <w:rsid w:val="32B9C937"/>
    <w:rsid w:val="32CD5BB9"/>
    <w:rsid w:val="32F54082"/>
    <w:rsid w:val="33164B6E"/>
    <w:rsid w:val="3381E781"/>
    <w:rsid w:val="3393F556"/>
    <w:rsid w:val="33D8A164"/>
    <w:rsid w:val="3479EA0C"/>
    <w:rsid w:val="3481C34E"/>
    <w:rsid w:val="348FD917"/>
    <w:rsid w:val="34955074"/>
    <w:rsid w:val="34D3D426"/>
    <w:rsid w:val="35178169"/>
    <w:rsid w:val="3529656C"/>
    <w:rsid w:val="3536E938"/>
    <w:rsid w:val="35977090"/>
    <w:rsid w:val="361101CC"/>
    <w:rsid w:val="36797974"/>
    <w:rsid w:val="368BCB39"/>
    <w:rsid w:val="369D9690"/>
    <w:rsid w:val="36BCCE15"/>
    <w:rsid w:val="370D8662"/>
    <w:rsid w:val="37549C81"/>
    <w:rsid w:val="3790E77E"/>
    <w:rsid w:val="37BBAE2C"/>
    <w:rsid w:val="38330BEC"/>
    <w:rsid w:val="383361B4"/>
    <w:rsid w:val="3882A454"/>
    <w:rsid w:val="38AC1287"/>
    <w:rsid w:val="38FFB5D0"/>
    <w:rsid w:val="391DD65B"/>
    <w:rsid w:val="394AD569"/>
    <w:rsid w:val="39521686"/>
    <w:rsid w:val="39586983"/>
    <w:rsid w:val="395B0616"/>
    <w:rsid w:val="395DFB59"/>
    <w:rsid w:val="396483C3"/>
    <w:rsid w:val="39D9E594"/>
    <w:rsid w:val="3A1C811B"/>
    <w:rsid w:val="3A2DCD23"/>
    <w:rsid w:val="3A58BB24"/>
    <w:rsid w:val="3AA5BF1A"/>
    <w:rsid w:val="3AE164D8"/>
    <w:rsid w:val="3B467868"/>
    <w:rsid w:val="3C2A71FA"/>
    <w:rsid w:val="3C3FA3FB"/>
    <w:rsid w:val="3C892268"/>
    <w:rsid w:val="3CB5339D"/>
    <w:rsid w:val="3CB81DC9"/>
    <w:rsid w:val="3CCB9130"/>
    <w:rsid w:val="3D14200D"/>
    <w:rsid w:val="3D19790C"/>
    <w:rsid w:val="3D230C24"/>
    <w:rsid w:val="3DD6B375"/>
    <w:rsid w:val="3E3DD62B"/>
    <w:rsid w:val="3E5103FE"/>
    <w:rsid w:val="3E781D0E"/>
    <w:rsid w:val="3EB73F8A"/>
    <w:rsid w:val="3EBE97B9"/>
    <w:rsid w:val="3ECD0860"/>
    <w:rsid w:val="3F03D153"/>
    <w:rsid w:val="3F384F49"/>
    <w:rsid w:val="3FE0FE41"/>
    <w:rsid w:val="3FE853D3"/>
    <w:rsid w:val="40105495"/>
    <w:rsid w:val="40173DA7"/>
    <w:rsid w:val="4062A5CF"/>
    <w:rsid w:val="4072AAB7"/>
    <w:rsid w:val="40B8BB7A"/>
    <w:rsid w:val="40C84951"/>
    <w:rsid w:val="40CF8346"/>
    <w:rsid w:val="40D5982B"/>
    <w:rsid w:val="41382560"/>
    <w:rsid w:val="413DBE6B"/>
    <w:rsid w:val="4149BEE2"/>
    <w:rsid w:val="41EE84E6"/>
    <w:rsid w:val="41F52715"/>
    <w:rsid w:val="4217CE70"/>
    <w:rsid w:val="42AF72E5"/>
    <w:rsid w:val="42E56D58"/>
    <w:rsid w:val="43111FE4"/>
    <w:rsid w:val="441FE944"/>
    <w:rsid w:val="443A7BEC"/>
    <w:rsid w:val="44464287"/>
    <w:rsid w:val="44965549"/>
    <w:rsid w:val="44A09C99"/>
    <w:rsid w:val="44B5D180"/>
    <w:rsid w:val="44C9E7B6"/>
    <w:rsid w:val="453BEC9A"/>
    <w:rsid w:val="45CD2900"/>
    <w:rsid w:val="45D91EAE"/>
    <w:rsid w:val="45DDB13A"/>
    <w:rsid w:val="4611606C"/>
    <w:rsid w:val="467C2161"/>
    <w:rsid w:val="467DF514"/>
    <w:rsid w:val="469A34DE"/>
    <w:rsid w:val="46A74F90"/>
    <w:rsid w:val="46A958D6"/>
    <w:rsid w:val="46AE8C55"/>
    <w:rsid w:val="46CFC7A6"/>
    <w:rsid w:val="46E46B3B"/>
    <w:rsid w:val="474648A8"/>
    <w:rsid w:val="475BFF8D"/>
    <w:rsid w:val="47D7E1F1"/>
    <w:rsid w:val="47DC461C"/>
    <w:rsid w:val="48350CE3"/>
    <w:rsid w:val="484F1D45"/>
    <w:rsid w:val="48551B4A"/>
    <w:rsid w:val="48739D82"/>
    <w:rsid w:val="487722F6"/>
    <w:rsid w:val="4878A9E1"/>
    <w:rsid w:val="4895F4E1"/>
    <w:rsid w:val="48BD3F8B"/>
    <w:rsid w:val="48E08F2D"/>
    <w:rsid w:val="48E5E188"/>
    <w:rsid w:val="4900B35A"/>
    <w:rsid w:val="49422652"/>
    <w:rsid w:val="49891D14"/>
    <w:rsid w:val="4991984E"/>
    <w:rsid w:val="49A64D76"/>
    <w:rsid w:val="49E3FD3A"/>
    <w:rsid w:val="4A06D5A2"/>
    <w:rsid w:val="4A8CF32A"/>
    <w:rsid w:val="4AABB4B3"/>
    <w:rsid w:val="4B92BAB6"/>
    <w:rsid w:val="4BA349F6"/>
    <w:rsid w:val="4BADD45F"/>
    <w:rsid w:val="4BDB4D71"/>
    <w:rsid w:val="4BFEE127"/>
    <w:rsid w:val="4C01D5AC"/>
    <w:rsid w:val="4C120D36"/>
    <w:rsid w:val="4C4D8A36"/>
    <w:rsid w:val="4C9E5DF3"/>
    <w:rsid w:val="4CC82AE3"/>
    <w:rsid w:val="4D4FCEF0"/>
    <w:rsid w:val="4D5904F0"/>
    <w:rsid w:val="4DB34D6A"/>
    <w:rsid w:val="4DBF1A5A"/>
    <w:rsid w:val="4DD6FCCB"/>
    <w:rsid w:val="4E02628B"/>
    <w:rsid w:val="4E0A08C5"/>
    <w:rsid w:val="4E362393"/>
    <w:rsid w:val="4E59D54F"/>
    <w:rsid w:val="4E5C6AF3"/>
    <w:rsid w:val="4EDA1C02"/>
    <w:rsid w:val="4EDBB6AB"/>
    <w:rsid w:val="4F3E7AAF"/>
    <w:rsid w:val="4F779A05"/>
    <w:rsid w:val="4FA2DFC6"/>
    <w:rsid w:val="5044C66E"/>
    <w:rsid w:val="504DA287"/>
    <w:rsid w:val="5062F4E1"/>
    <w:rsid w:val="506B7468"/>
    <w:rsid w:val="50BC509B"/>
    <w:rsid w:val="5163AE31"/>
    <w:rsid w:val="51741D9C"/>
    <w:rsid w:val="5187F038"/>
    <w:rsid w:val="51C1C2A4"/>
    <w:rsid w:val="51D14EC5"/>
    <w:rsid w:val="51DAFD5C"/>
    <w:rsid w:val="51DC2494"/>
    <w:rsid w:val="5202B463"/>
    <w:rsid w:val="5202BDCA"/>
    <w:rsid w:val="523904EB"/>
    <w:rsid w:val="5257DDC0"/>
    <w:rsid w:val="52DA4047"/>
    <w:rsid w:val="52EC4F97"/>
    <w:rsid w:val="53040E8D"/>
    <w:rsid w:val="53402459"/>
    <w:rsid w:val="534F0B6F"/>
    <w:rsid w:val="53733C8E"/>
    <w:rsid w:val="53CFA92A"/>
    <w:rsid w:val="53F7F05F"/>
    <w:rsid w:val="541876FE"/>
    <w:rsid w:val="548FDCD6"/>
    <w:rsid w:val="54A7ACB8"/>
    <w:rsid w:val="54BA146B"/>
    <w:rsid w:val="55140EF8"/>
    <w:rsid w:val="55772955"/>
    <w:rsid w:val="5578C518"/>
    <w:rsid w:val="55A846CA"/>
    <w:rsid w:val="55DDA6C3"/>
    <w:rsid w:val="560EFCE2"/>
    <w:rsid w:val="56436B31"/>
    <w:rsid w:val="576F5BFD"/>
    <w:rsid w:val="57729CE3"/>
    <w:rsid w:val="577C4CB1"/>
    <w:rsid w:val="57ACAF1C"/>
    <w:rsid w:val="57B0419A"/>
    <w:rsid w:val="57D3F36F"/>
    <w:rsid w:val="581D4CA7"/>
    <w:rsid w:val="58331D7B"/>
    <w:rsid w:val="5858E249"/>
    <w:rsid w:val="58712C27"/>
    <w:rsid w:val="58911E2A"/>
    <w:rsid w:val="58ADF6E5"/>
    <w:rsid w:val="58DD635C"/>
    <w:rsid w:val="58EBA9D6"/>
    <w:rsid w:val="595B03F9"/>
    <w:rsid w:val="59775B08"/>
    <w:rsid w:val="599E2BC7"/>
    <w:rsid w:val="59FBD3A1"/>
    <w:rsid w:val="5A281790"/>
    <w:rsid w:val="5A2AFE78"/>
    <w:rsid w:val="5A8CC59F"/>
    <w:rsid w:val="5B6DA45C"/>
    <w:rsid w:val="5B7293B7"/>
    <w:rsid w:val="5B9093A6"/>
    <w:rsid w:val="5BBD91A2"/>
    <w:rsid w:val="5C06474C"/>
    <w:rsid w:val="5C186B53"/>
    <w:rsid w:val="5C1A336B"/>
    <w:rsid w:val="5C2BD8DD"/>
    <w:rsid w:val="5C38882F"/>
    <w:rsid w:val="5C4986D6"/>
    <w:rsid w:val="5C620F61"/>
    <w:rsid w:val="5C76C9CD"/>
    <w:rsid w:val="5C802D7B"/>
    <w:rsid w:val="5C862E99"/>
    <w:rsid w:val="5CA822FE"/>
    <w:rsid w:val="5CC071AB"/>
    <w:rsid w:val="5D2CF6BF"/>
    <w:rsid w:val="5D51C03F"/>
    <w:rsid w:val="5DAE5D96"/>
    <w:rsid w:val="5DCAF3B9"/>
    <w:rsid w:val="5DCC9318"/>
    <w:rsid w:val="5DE4F11B"/>
    <w:rsid w:val="5E3077BA"/>
    <w:rsid w:val="5EBD6760"/>
    <w:rsid w:val="5EF1F42A"/>
    <w:rsid w:val="5EF7B200"/>
    <w:rsid w:val="5F0017C0"/>
    <w:rsid w:val="5F24C5DC"/>
    <w:rsid w:val="5F29B4BB"/>
    <w:rsid w:val="5F48C284"/>
    <w:rsid w:val="5F5148DC"/>
    <w:rsid w:val="5F5B975B"/>
    <w:rsid w:val="5F62FADC"/>
    <w:rsid w:val="5F6FE3A8"/>
    <w:rsid w:val="5FA1D3C9"/>
    <w:rsid w:val="5FD1B101"/>
    <w:rsid w:val="5FE99CE6"/>
    <w:rsid w:val="5FF7D8EF"/>
    <w:rsid w:val="601A54FF"/>
    <w:rsid w:val="606A0ED2"/>
    <w:rsid w:val="60E12A5F"/>
    <w:rsid w:val="616648E1"/>
    <w:rsid w:val="61AD2604"/>
    <w:rsid w:val="6226670E"/>
    <w:rsid w:val="62493BDA"/>
    <w:rsid w:val="62977DB4"/>
    <w:rsid w:val="62D32ED7"/>
    <w:rsid w:val="62E152EA"/>
    <w:rsid w:val="62F464CC"/>
    <w:rsid w:val="636650B0"/>
    <w:rsid w:val="63F760E9"/>
    <w:rsid w:val="64053009"/>
    <w:rsid w:val="64876F8B"/>
    <w:rsid w:val="64B81F98"/>
    <w:rsid w:val="64CE2A02"/>
    <w:rsid w:val="65B3F9D9"/>
    <w:rsid w:val="65B841A2"/>
    <w:rsid w:val="65CF39BB"/>
    <w:rsid w:val="6604D735"/>
    <w:rsid w:val="663429A6"/>
    <w:rsid w:val="668A56B0"/>
    <w:rsid w:val="66C96EA5"/>
    <w:rsid w:val="66FFD461"/>
    <w:rsid w:val="67387AA3"/>
    <w:rsid w:val="67406949"/>
    <w:rsid w:val="6746FA41"/>
    <w:rsid w:val="6767CD14"/>
    <w:rsid w:val="67F1E75E"/>
    <w:rsid w:val="6800539C"/>
    <w:rsid w:val="682861FA"/>
    <w:rsid w:val="682D1172"/>
    <w:rsid w:val="6859C2EA"/>
    <w:rsid w:val="68D6F46F"/>
    <w:rsid w:val="68E30743"/>
    <w:rsid w:val="68ED3F39"/>
    <w:rsid w:val="68F224B6"/>
    <w:rsid w:val="68FA9093"/>
    <w:rsid w:val="68FD22D8"/>
    <w:rsid w:val="6906B5F4"/>
    <w:rsid w:val="69341E62"/>
    <w:rsid w:val="693F0027"/>
    <w:rsid w:val="69873A75"/>
    <w:rsid w:val="69907EEC"/>
    <w:rsid w:val="69B99F3A"/>
    <w:rsid w:val="6A6D9B1F"/>
    <w:rsid w:val="6AB83C6A"/>
    <w:rsid w:val="6ADDA50C"/>
    <w:rsid w:val="6B1142F5"/>
    <w:rsid w:val="6B9114BB"/>
    <w:rsid w:val="6BB55BDE"/>
    <w:rsid w:val="6C5E0B57"/>
    <w:rsid w:val="6C6F37C3"/>
    <w:rsid w:val="6C8DBF1D"/>
    <w:rsid w:val="6CDD9A0A"/>
    <w:rsid w:val="6D197DF3"/>
    <w:rsid w:val="6D6E2B50"/>
    <w:rsid w:val="6D9A17B3"/>
    <w:rsid w:val="6DA1EE32"/>
    <w:rsid w:val="6DDD4EF4"/>
    <w:rsid w:val="6E121656"/>
    <w:rsid w:val="6E157B5F"/>
    <w:rsid w:val="6E3E0759"/>
    <w:rsid w:val="6F6217B8"/>
    <w:rsid w:val="6F75F778"/>
    <w:rsid w:val="6FB1E935"/>
    <w:rsid w:val="6FD2EC81"/>
    <w:rsid w:val="6FFC3CBA"/>
    <w:rsid w:val="7029B60D"/>
    <w:rsid w:val="70466FDC"/>
    <w:rsid w:val="705ADFAC"/>
    <w:rsid w:val="709291B9"/>
    <w:rsid w:val="70BB03DD"/>
    <w:rsid w:val="70E9AB46"/>
    <w:rsid w:val="715B00DA"/>
    <w:rsid w:val="715D734A"/>
    <w:rsid w:val="719B4290"/>
    <w:rsid w:val="719E092F"/>
    <w:rsid w:val="71B6A8C3"/>
    <w:rsid w:val="71DA20E1"/>
    <w:rsid w:val="71F2B60D"/>
    <w:rsid w:val="720F511F"/>
    <w:rsid w:val="721AEA72"/>
    <w:rsid w:val="7287BB91"/>
    <w:rsid w:val="728EDD63"/>
    <w:rsid w:val="7294A2AE"/>
    <w:rsid w:val="72AC0AB1"/>
    <w:rsid w:val="72D59D8E"/>
    <w:rsid w:val="7302FE7E"/>
    <w:rsid w:val="733689F9"/>
    <w:rsid w:val="73642362"/>
    <w:rsid w:val="73788A14"/>
    <w:rsid w:val="73834887"/>
    <w:rsid w:val="73A15B2D"/>
    <w:rsid w:val="73D6C9B1"/>
    <w:rsid w:val="743EA648"/>
    <w:rsid w:val="747DFCFF"/>
    <w:rsid w:val="74ABFEC3"/>
    <w:rsid w:val="74C742CA"/>
    <w:rsid w:val="74D4B12B"/>
    <w:rsid w:val="74EB4079"/>
    <w:rsid w:val="7551810D"/>
    <w:rsid w:val="75BB0175"/>
    <w:rsid w:val="7633CED4"/>
    <w:rsid w:val="7650BB2A"/>
    <w:rsid w:val="77079DD7"/>
    <w:rsid w:val="77446579"/>
    <w:rsid w:val="7763F80C"/>
    <w:rsid w:val="77AC4663"/>
    <w:rsid w:val="782AE888"/>
    <w:rsid w:val="78EA812A"/>
    <w:rsid w:val="79060D7E"/>
    <w:rsid w:val="794A2601"/>
    <w:rsid w:val="795A35C8"/>
    <w:rsid w:val="796F17A1"/>
    <w:rsid w:val="7971451C"/>
    <w:rsid w:val="799E73CB"/>
    <w:rsid w:val="79B8DD50"/>
    <w:rsid w:val="79F77454"/>
    <w:rsid w:val="7A23885D"/>
    <w:rsid w:val="7A2417CA"/>
    <w:rsid w:val="7A66959B"/>
    <w:rsid w:val="7A7A976B"/>
    <w:rsid w:val="7ABAB4AF"/>
    <w:rsid w:val="7ADCFED3"/>
    <w:rsid w:val="7AEA3711"/>
    <w:rsid w:val="7AF87F2B"/>
    <w:rsid w:val="7B130A61"/>
    <w:rsid w:val="7B1A0160"/>
    <w:rsid w:val="7B7B2D4E"/>
    <w:rsid w:val="7B8F7BD0"/>
    <w:rsid w:val="7C1547C7"/>
    <w:rsid w:val="7C1F88DD"/>
    <w:rsid w:val="7C3B5223"/>
    <w:rsid w:val="7C557D2B"/>
    <w:rsid w:val="7C6ED3A9"/>
    <w:rsid w:val="7C8D2B8D"/>
    <w:rsid w:val="7D1A7487"/>
    <w:rsid w:val="7D6088D8"/>
    <w:rsid w:val="7D67E6E8"/>
    <w:rsid w:val="7D9528AE"/>
    <w:rsid w:val="7DBCC231"/>
    <w:rsid w:val="7E21E12C"/>
    <w:rsid w:val="7E4BAF57"/>
    <w:rsid w:val="7E7B67A5"/>
    <w:rsid w:val="7EA045D5"/>
    <w:rsid w:val="7EBD464F"/>
    <w:rsid w:val="7EBF6A60"/>
    <w:rsid w:val="7EDE3E56"/>
    <w:rsid w:val="7EFBF7D4"/>
    <w:rsid w:val="7EFE6CD2"/>
    <w:rsid w:val="7F21DD94"/>
    <w:rsid w:val="7F286B56"/>
    <w:rsid w:val="7F5E8CA8"/>
    <w:rsid w:val="7F72F2E5"/>
    <w:rsid w:val="7FF14F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3A0FEAB3-2E22-4BED-B623-81CF2B47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486"/>
  </w:style>
  <w:style w:type="paragraph" w:styleId="Heading1">
    <w:name w:val="heading 1"/>
    <w:basedOn w:val="Normal"/>
    <w:next w:val="Normal"/>
    <w:link w:val="Heading1Char"/>
    <w:uiPriority w:val="9"/>
    <w:qFormat/>
    <w:rsid w:val="00B2484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4847"/>
    <w:pPr>
      <w:keepNext/>
      <w:keepLines/>
      <w:numPr>
        <w:numId w:val="29"/>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Heading4">
    <w:name w:val="heading 4"/>
    <w:basedOn w:val="Normal"/>
    <w:next w:val="Normal"/>
    <w:link w:val="Heading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ssentitel">
    <w:name w:val="Tussentitel"/>
    <w:basedOn w:val="Normal"/>
    <w:link w:val="TussentitelChar"/>
    <w:qFormat/>
    <w:rsid w:val="00C63EAC"/>
    <w:rPr>
      <w:b/>
      <w:sz w:val="24"/>
      <w:szCs w:val="24"/>
    </w:rPr>
  </w:style>
  <w:style w:type="paragraph" w:styleId="Header">
    <w:name w:val="header"/>
    <w:basedOn w:val="Normal"/>
    <w:link w:val="HeaderChar"/>
    <w:uiPriority w:val="99"/>
    <w:unhideWhenUsed/>
    <w:rsid w:val="00945EEC"/>
    <w:pPr>
      <w:tabs>
        <w:tab w:val="center" w:pos="4536"/>
        <w:tab w:val="right" w:pos="9072"/>
      </w:tabs>
      <w:spacing w:after="0" w:line="240" w:lineRule="auto"/>
    </w:pPr>
  </w:style>
  <w:style w:type="character" w:customStyle="1" w:styleId="TussentitelChar">
    <w:name w:val="Tussentitel Char"/>
    <w:basedOn w:val="DefaultParagraphFont"/>
    <w:link w:val="Tussentitel"/>
    <w:rsid w:val="00C63EAC"/>
    <w:rPr>
      <w:b/>
      <w:sz w:val="24"/>
      <w:szCs w:val="24"/>
    </w:rPr>
  </w:style>
  <w:style w:type="character" w:customStyle="1" w:styleId="HeaderChar">
    <w:name w:val="Header Char"/>
    <w:basedOn w:val="DefaultParagraphFont"/>
    <w:link w:val="Header"/>
    <w:uiPriority w:val="99"/>
    <w:rsid w:val="00945EEC"/>
  </w:style>
  <w:style w:type="paragraph" w:styleId="Footer">
    <w:name w:val="footer"/>
    <w:basedOn w:val="Normal"/>
    <w:link w:val="FooterChar"/>
    <w:unhideWhenUsed/>
    <w:rsid w:val="00945EEC"/>
    <w:pPr>
      <w:tabs>
        <w:tab w:val="center" w:pos="4536"/>
        <w:tab w:val="right" w:pos="9072"/>
      </w:tabs>
      <w:spacing w:after="0" w:line="240" w:lineRule="auto"/>
    </w:pPr>
  </w:style>
  <w:style w:type="character" w:customStyle="1" w:styleId="FooterChar">
    <w:name w:val="Footer Char"/>
    <w:basedOn w:val="DefaultParagraphFont"/>
    <w:link w:val="Footer"/>
    <w:rsid w:val="00945EEC"/>
  </w:style>
  <w:style w:type="paragraph" w:styleId="BalloonText">
    <w:name w:val="Balloon Text"/>
    <w:basedOn w:val="Normal"/>
    <w:link w:val="BalloonTextChar"/>
    <w:uiPriority w:val="99"/>
    <w:semiHidden/>
    <w:unhideWhenUsed/>
    <w:rsid w:val="0014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34"/>
    <w:rPr>
      <w:rFonts w:ascii="Tahoma" w:hAnsi="Tahoma" w:cs="Tahoma"/>
      <w:sz w:val="16"/>
      <w:szCs w:val="16"/>
    </w:rPr>
  </w:style>
  <w:style w:type="character" w:styleId="PageNumber">
    <w:name w:val="page number"/>
    <w:basedOn w:val="DefaultParagraphFont"/>
    <w:rsid w:val="00761AA2"/>
  </w:style>
  <w:style w:type="paragraph" w:styleId="Title">
    <w:name w:val="Title"/>
    <w:basedOn w:val="Normal"/>
    <w:next w:val="Normal"/>
    <w:link w:val="Title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664E38"/>
    <w:rPr>
      <w:rFonts w:asciiTheme="majorHAnsi" w:eastAsiaTheme="majorEastAsia" w:hAnsiTheme="majorHAnsi" w:cstheme="majorBidi"/>
      <w:b/>
      <w:spacing w:val="-10"/>
      <w:kern w:val="28"/>
      <w:sz w:val="48"/>
      <w:szCs w:val="56"/>
    </w:rPr>
  </w:style>
  <w:style w:type="character" w:customStyle="1" w:styleId="Heading1Char">
    <w:name w:val="Heading 1 Char"/>
    <w:basedOn w:val="DefaultParagraphFont"/>
    <w:link w:val="Heading1"/>
    <w:uiPriority w:val="9"/>
    <w:rsid w:val="00B24847"/>
    <w:rPr>
      <w:rFonts w:asciiTheme="majorHAnsi" w:eastAsiaTheme="majorEastAsia" w:hAnsiTheme="majorHAnsi" w:cstheme="majorBidi"/>
      <w:b/>
      <w:sz w:val="32"/>
      <w:szCs w:val="32"/>
    </w:rPr>
  </w:style>
  <w:style w:type="paragraph" w:styleId="Subtitle">
    <w:name w:val="Subtitle"/>
    <w:basedOn w:val="Normal"/>
    <w:next w:val="Normal"/>
    <w:link w:val="SubtitleChar"/>
    <w:uiPriority w:val="11"/>
    <w:qFormat/>
    <w:rsid w:val="00664E38"/>
    <w:pPr>
      <w:numPr>
        <w:ilvl w:val="1"/>
      </w:numPr>
      <w:spacing w:after="160"/>
    </w:pPr>
    <w:rPr>
      <w:rFonts w:eastAsiaTheme="minorEastAsia"/>
      <w:i/>
      <w:color w:val="000000" w:themeColor="text1"/>
      <w:spacing w:val="15"/>
      <w:sz w:val="36"/>
    </w:rPr>
  </w:style>
  <w:style w:type="character" w:customStyle="1" w:styleId="SubtitleChar">
    <w:name w:val="Subtitle Char"/>
    <w:basedOn w:val="DefaultParagraphFont"/>
    <w:link w:val="Subtitle"/>
    <w:uiPriority w:val="11"/>
    <w:rsid w:val="00664E38"/>
    <w:rPr>
      <w:rFonts w:eastAsiaTheme="minorEastAsia"/>
      <w:i/>
      <w:color w:val="000000" w:themeColor="text1"/>
      <w:spacing w:val="15"/>
      <w:sz w:val="36"/>
    </w:rPr>
  </w:style>
  <w:style w:type="paragraph" w:styleId="NoSpacing">
    <w:name w:val="No Spacing"/>
    <w:uiPriority w:val="1"/>
    <w:qFormat/>
    <w:rsid w:val="00345B06"/>
    <w:pPr>
      <w:spacing w:after="0" w:line="240" w:lineRule="auto"/>
    </w:pPr>
  </w:style>
  <w:style w:type="paragraph" w:customStyle="1" w:styleId="Inleiding">
    <w:name w:val="Inleiding"/>
    <w:basedOn w:val="Normal"/>
    <w:link w:val="InleidingChar"/>
    <w:qFormat/>
    <w:rsid w:val="00B405D4"/>
    <w:rPr>
      <w:b/>
      <w:sz w:val="24"/>
    </w:rPr>
  </w:style>
  <w:style w:type="character" w:customStyle="1" w:styleId="InleidingChar">
    <w:name w:val="Inleiding Char"/>
    <w:basedOn w:val="DefaultParagraphFont"/>
    <w:link w:val="Inleiding"/>
    <w:rsid w:val="00B405D4"/>
    <w:rPr>
      <w:b/>
      <w:sz w:val="24"/>
    </w:rPr>
  </w:style>
  <w:style w:type="character" w:customStyle="1" w:styleId="Heading2Char">
    <w:name w:val="Heading 2 Char"/>
    <w:basedOn w:val="DefaultParagraphFont"/>
    <w:link w:val="Heading2"/>
    <w:uiPriority w:val="9"/>
    <w:rsid w:val="00B24847"/>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A76B8A"/>
    <w:rPr>
      <w:color w:val="000000" w:themeColor="hyperlink"/>
      <w:u w:val="single"/>
    </w:rPr>
  </w:style>
  <w:style w:type="character" w:styleId="UnresolvedMention">
    <w:name w:val="Unresolved Mention"/>
    <w:basedOn w:val="DefaultParagraphFont"/>
    <w:uiPriority w:val="99"/>
    <w:semiHidden/>
    <w:unhideWhenUsed/>
    <w:rsid w:val="00A76B8A"/>
    <w:rPr>
      <w:color w:val="605E5C"/>
      <w:shd w:val="clear" w:color="auto" w:fill="E1DFDD"/>
    </w:rPr>
  </w:style>
  <w:style w:type="paragraph" w:styleId="ListParagraph">
    <w:name w:val="List Paragraph"/>
    <w:basedOn w:val="Normal"/>
    <w:uiPriority w:val="34"/>
    <w:qFormat/>
    <w:rsid w:val="00B0437E"/>
    <w:pPr>
      <w:ind w:left="720"/>
      <w:contextualSpacing/>
    </w:pPr>
  </w:style>
  <w:style w:type="paragraph" w:styleId="NormalWeb">
    <w:name w:val="Normal (Web)"/>
    <w:basedOn w:val="Normal"/>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C9047A"/>
    <w:rPr>
      <w:b/>
      <w:bCs/>
    </w:rPr>
  </w:style>
  <w:style w:type="table" w:styleId="TableGrid">
    <w:name w:val="Table Grid"/>
    <w:basedOn w:val="TableNormal"/>
    <w:uiPriority w:val="3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BF198B"/>
    <w:rPr>
      <w:rFonts w:asciiTheme="majorHAnsi" w:eastAsiaTheme="majorEastAsia" w:hAnsiTheme="majorHAnsi" w:cstheme="majorBidi"/>
      <w:color w:val="3F3F3F" w:themeColor="accent1" w:themeShade="7F"/>
      <w:sz w:val="24"/>
      <w:szCs w:val="24"/>
    </w:rPr>
  </w:style>
  <w:style w:type="character" w:customStyle="1" w:styleId="Heading4Char">
    <w:name w:val="Heading 4 Char"/>
    <w:basedOn w:val="DefaultParagraphFont"/>
    <w:link w:val="Heading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71045">
      <w:bodyDiv w:val="1"/>
      <w:marLeft w:val="0"/>
      <w:marRight w:val="0"/>
      <w:marTop w:val="0"/>
      <w:marBottom w:val="0"/>
      <w:divBdr>
        <w:top w:val="none" w:sz="0" w:space="0" w:color="auto"/>
        <w:left w:val="none" w:sz="0" w:space="0" w:color="auto"/>
        <w:bottom w:val="none" w:sz="0" w:space="0" w:color="auto"/>
        <w:right w:val="none" w:sz="0" w:space="0" w:color="auto"/>
      </w:divBdr>
    </w:div>
    <w:div w:id="163324661">
      <w:bodyDiv w:val="1"/>
      <w:marLeft w:val="0"/>
      <w:marRight w:val="0"/>
      <w:marTop w:val="0"/>
      <w:marBottom w:val="0"/>
      <w:divBdr>
        <w:top w:val="none" w:sz="0" w:space="0" w:color="auto"/>
        <w:left w:val="none" w:sz="0" w:space="0" w:color="auto"/>
        <w:bottom w:val="none" w:sz="0" w:space="0" w:color="auto"/>
        <w:right w:val="none" w:sz="0" w:space="0" w:color="auto"/>
      </w:divBdr>
    </w:div>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431897460">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61957210">
      <w:bodyDiv w:val="1"/>
      <w:marLeft w:val="0"/>
      <w:marRight w:val="0"/>
      <w:marTop w:val="0"/>
      <w:marBottom w:val="0"/>
      <w:divBdr>
        <w:top w:val="none" w:sz="0" w:space="0" w:color="auto"/>
        <w:left w:val="none" w:sz="0" w:space="0" w:color="auto"/>
        <w:bottom w:val="none" w:sz="0" w:space="0" w:color="auto"/>
        <w:right w:val="none" w:sz="0" w:space="0" w:color="auto"/>
      </w:divBdr>
    </w:div>
    <w:div w:id="982779730">
      <w:bodyDiv w:val="1"/>
      <w:marLeft w:val="0"/>
      <w:marRight w:val="0"/>
      <w:marTop w:val="0"/>
      <w:marBottom w:val="0"/>
      <w:divBdr>
        <w:top w:val="none" w:sz="0" w:space="0" w:color="auto"/>
        <w:left w:val="none" w:sz="0" w:space="0" w:color="auto"/>
        <w:bottom w:val="none" w:sz="0" w:space="0" w:color="auto"/>
        <w:right w:val="none" w:sz="0" w:space="0" w:color="auto"/>
      </w:divBdr>
    </w:div>
    <w:div w:id="1248153891">
      <w:bodyDiv w:val="1"/>
      <w:marLeft w:val="0"/>
      <w:marRight w:val="0"/>
      <w:marTop w:val="0"/>
      <w:marBottom w:val="0"/>
      <w:divBdr>
        <w:top w:val="none" w:sz="0" w:space="0" w:color="auto"/>
        <w:left w:val="none" w:sz="0" w:space="0" w:color="auto"/>
        <w:bottom w:val="none" w:sz="0" w:space="0" w:color="auto"/>
        <w:right w:val="none" w:sz="0" w:space="0" w:color="auto"/>
      </w:divBdr>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 w:id="1525249182">
      <w:bodyDiv w:val="1"/>
      <w:marLeft w:val="0"/>
      <w:marRight w:val="0"/>
      <w:marTop w:val="0"/>
      <w:marBottom w:val="0"/>
      <w:divBdr>
        <w:top w:val="none" w:sz="0" w:space="0" w:color="auto"/>
        <w:left w:val="none" w:sz="0" w:space="0" w:color="auto"/>
        <w:bottom w:val="none" w:sz="0" w:space="0" w:color="auto"/>
        <w:right w:val="none" w:sz="0" w:space="0" w:color="auto"/>
      </w:divBdr>
    </w:div>
    <w:div w:id="1704397764">
      <w:bodyDiv w:val="1"/>
      <w:marLeft w:val="0"/>
      <w:marRight w:val="0"/>
      <w:marTop w:val="0"/>
      <w:marBottom w:val="0"/>
      <w:divBdr>
        <w:top w:val="none" w:sz="0" w:space="0" w:color="auto"/>
        <w:left w:val="none" w:sz="0" w:space="0" w:color="auto"/>
        <w:bottom w:val="none" w:sz="0" w:space="0" w:color="auto"/>
        <w:right w:val="none" w:sz="0" w:space="0" w:color="auto"/>
      </w:divBdr>
    </w:div>
    <w:div w:id="1967737266">
      <w:bodyDiv w:val="1"/>
      <w:marLeft w:val="0"/>
      <w:marRight w:val="0"/>
      <w:marTop w:val="0"/>
      <w:marBottom w:val="0"/>
      <w:divBdr>
        <w:top w:val="none" w:sz="0" w:space="0" w:color="auto"/>
        <w:left w:val="none" w:sz="0" w:space="0" w:color="auto"/>
        <w:bottom w:val="none" w:sz="0" w:space="0" w:color="auto"/>
        <w:right w:val="none" w:sz="0" w:space="0" w:color="auto"/>
      </w:divBdr>
    </w:div>
    <w:div w:id="20538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2" ma:contentTypeDescription="Een nieuw document maken." ma:contentTypeScope="" ma:versionID="2047b315a349ef6296e9db8cd6be9938">
  <xsd:schema xmlns:xsd="http://www.w3.org/2001/XMLSchema" xmlns:xs="http://www.w3.org/2001/XMLSchema" xmlns:p="http://schemas.microsoft.com/office/2006/metadata/properties" xmlns:ns2="cc95b53d-d559-4f33-9672-f95a91aa2c71" targetNamespace="http://schemas.microsoft.com/office/2006/metadata/properties" ma:root="true" ma:fieldsID="bb6783c52dc3371d68eb0d82145745f2" ns2:_="">
    <xsd:import namespace="cc95b53d-d559-4f33-9672-f95a91aa2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FB1B-6A9D-4307-BA01-3D3047588188}">
  <ds:schemaRefs>
    <ds:schemaRef ds:uri="http://schemas.microsoft.com/sharepoint/v3/contenttype/forms"/>
  </ds:schemaRefs>
</ds:datastoreItem>
</file>

<file path=customXml/itemProps2.xml><?xml version="1.0" encoding="utf-8"?>
<ds:datastoreItem xmlns:ds="http://schemas.openxmlformats.org/officeDocument/2006/customXml" ds:itemID="{88F0E040-3EFA-42A3-BBDC-6B99707D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DEF5B-6D28-466F-BE3E-D150CB96717D}">
  <ds:schemaRefs>
    <ds:schemaRef ds:uri="http://schemas.openxmlformats.org/officeDocument/2006/bibliography"/>
  </ds:schemaRefs>
</ds:datastoreItem>
</file>

<file path=customXml/itemProps4.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95379a6-efcb-4855-97e0-03c6be785496}" enabled="1" method="Standard" siteId="{0bff66c5-45db-46ed-8b81-87959e069b90}" removed="0"/>
</clbl:labelList>
</file>

<file path=docProps/app.xml><?xml version="1.0" encoding="utf-8"?>
<Properties xmlns="http://schemas.openxmlformats.org/officeDocument/2006/extended-properties" xmlns:vt="http://schemas.openxmlformats.org/officeDocument/2006/docPropsVTypes">
  <Template>Blanco document.dotx</Template>
  <TotalTime>129</TotalTime>
  <Pages>1</Pages>
  <Words>492</Words>
  <Characters>2808</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Daenen</dc:creator>
  <cp:keywords/>
  <cp:lastModifiedBy>Ann Das</cp:lastModifiedBy>
  <cp:revision>53</cp:revision>
  <cp:lastPrinted>2013-10-16T02:58:00Z</cp:lastPrinted>
  <dcterms:created xsi:type="dcterms:W3CDTF">2025-05-07T04:56:00Z</dcterms:created>
  <dcterms:modified xsi:type="dcterms:W3CDTF">2025-05-07T07:25:00Z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